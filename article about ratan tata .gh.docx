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116"/>
        <w:gridCol w:w="6284"/>
      </w:tblGrid>
      <w:tr w:rsidR="00F627CE" w:rsidRPr="00E7314A" w:rsidTr="00D510DE">
        <w:tc>
          <w:tcPr>
            <w:tcW w:w="14400" w:type="dxa"/>
            <w:gridSpan w:val="2"/>
            <w:tcBorders>
              <w:top w:val="single" w:sz="24" w:space="0" w:color="808080" w:themeColor="background1" w:themeShade="80"/>
              <w:bottom w:val="single" w:sz="24" w:space="0" w:color="808080" w:themeColor="background1" w:themeShade="80"/>
            </w:tcBorders>
            <w:vAlign w:val="center"/>
          </w:tcPr>
          <w:p w:rsidR="00D90CAB" w:rsidRPr="00E7314A" w:rsidRDefault="00FF7475" w:rsidP="00D510DE">
            <w:pPr>
              <w:pStyle w:val="Title"/>
            </w:pPr>
            <w:sdt>
              <w:sdtPr>
                <w:alias w:val="Title"/>
                <w:tag w:val=""/>
                <w:id w:val="-562411520"/>
                <w:placeholder>
                  <w:docPart w:val="EEBDE21CC54F402E83D1E295A6E96128"/>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r w:rsidR="00F627CE" w:rsidRPr="00E7314A" w:rsidTr="00D510DE">
        <w:tc>
          <w:tcPr>
            <w:tcW w:w="14400" w:type="dxa"/>
            <w:gridSpan w:val="2"/>
            <w:tcBorders>
              <w:top w:val="single" w:sz="24" w:space="0" w:color="808080" w:themeColor="background1" w:themeShade="80"/>
            </w:tcBorders>
            <w:tcMar>
              <w:top w:w="432" w:type="dxa"/>
              <w:bottom w:w="432" w:type="dxa"/>
            </w:tcMar>
            <w:vAlign w:val="center"/>
          </w:tcPr>
          <w:p w:rsidR="00D90CAB" w:rsidRPr="00E7314A" w:rsidRDefault="00F70E4E" w:rsidP="00FE3454">
            <w:pPr>
              <w:pStyle w:val="Subtitle"/>
            </w:pPr>
            <w:r>
              <w:t xml:space="preserve">the </w:t>
            </w:r>
            <w:r w:rsidR="00FE3454">
              <w:t>icon of india_ratan tata</w:t>
            </w:r>
          </w:p>
        </w:tc>
      </w:tr>
      <w:tr w:rsidR="003204C4" w:rsidRPr="00E7314A" w:rsidTr="00D510DE">
        <w:tc>
          <w:tcPr>
            <w:tcW w:w="8116" w:type="dxa"/>
            <w:vMerge w:val="restart"/>
            <w:tcMar>
              <w:bottom w:w="403" w:type="dxa"/>
            </w:tcMar>
          </w:tcPr>
          <w:p w:rsidR="003204C4" w:rsidRPr="00E7314A" w:rsidRDefault="00326EAB" w:rsidP="00D510DE">
            <w:r>
              <w:rPr>
                <w:noProof/>
                <w:lang w:val="en-IN" w:eastAsia="en-IN"/>
              </w:rPr>
              <w:drawing>
                <wp:inline distT="0" distB="0" distL="0" distR="0" wp14:anchorId="67CEBB5F" wp14:editId="00F72C9E">
                  <wp:extent cx="5153744" cy="322942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0-23 134718.png"/>
                          <pic:cNvPicPr/>
                        </pic:nvPicPr>
                        <pic:blipFill>
                          <a:blip r:embed="rId11">
                            <a:extLst>
                              <a:ext uri="{28A0092B-C50C-407E-A947-70E740481C1C}">
                                <a14:useLocalDpi xmlns:a14="http://schemas.microsoft.com/office/drawing/2010/main" val="0"/>
                              </a:ext>
                            </a:extLst>
                          </a:blip>
                          <a:stretch>
                            <a:fillRect/>
                          </a:stretch>
                        </pic:blipFill>
                        <pic:spPr>
                          <a:xfrm>
                            <a:off x="0" y="0"/>
                            <a:ext cx="5153744" cy="3229426"/>
                          </a:xfrm>
                          <a:prstGeom prst="rect">
                            <a:avLst/>
                          </a:prstGeom>
                        </pic:spPr>
                      </pic:pic>
                    </a:graphicData>
                  </a:graphic>
                </wp:inline>
              </w:drawing>
            </w:r>
          </w:p>
          <w:p w:rsidR="003204C4" w:rsidRPr="00E7314A" w:rsidRDefault="005A38DF" w:rsidP="00D510DE">
            <w:pPr>
              <w:pStyle w:val="PictureCaption"/>
            </w:pPr>
            <w:r>
              <w:t xml:space="preserve">Chairman </w:t>
            </w:r>
            <w:bookmarkStart w:id="0" w:name="_GoBack"/>
            <w:bookmarkEnd w:id="0"/>
            <w:r>
              <w:t>of TATA groups</w:t>
            </w:r>
          </w:p>
          <w:p w:rsidR="003204C4" w:rsidRPr="00E7314A" w:rsidRDefault="00FF7475" w:rsidP="00D510DE">
            <w:pPr>
              <w:pStyle w:val="Heading2"/>
            </w:pPr>
            <w:sdt>
              <w:sdtPr>
                <w:id w:val="-798068783"/>
                <w:placeholder>
                  <w:docPart w:val="6A8DB5B92A264101B7B1AA8A42A21858"/>
                </w:placeholder>
                <w15:appearance w15:val="hidden"/>
                <w:text w:multiLine="1"/>
              </w:sdtPr>
              <w:sdtEndPr/>
              <w:sdtContent>
                <w:proofErr w:type="spellStart"/>
                <w:r w:rsidR="0007668F">
                  <w:t>Ratan</w:t>
                </w:r>
                <w:proofErr w:type="spellEnd"/>
                <w:r w:rsidR="0007668F">
                  <w:t xml:space="preserve"> Tata</w:t>
                </w:r>
              </w:sdtContent>
            </w:sdt>
          </w:p>
          <w:p w:rsidR="003204C4" w:rsidRPr="00E7314A" w:rsidRDefault="00D510DE" w:rsidP="00D510DE">
            <w:pPr>
              <w:pStyle w:val="AuthorName"/>
            </w:pPr>
            <w:r>
              <w:t>iconic leader of tata groups</w:t>
            </w:r>
          </w:p>
          <w:p w:rsidR="003204C4" w:rsidRPr="006614AE" w:rsidRDefault="00D510DE" w:rsidP="00D510DE">
            <w:pPr>
              <w:rPr>
                <w:sz w:val="28"/>
                <w:szCs w:val="28"/>
              </w:rPr>
            </w:pPr>
            <w:proofErr w:type="spellStart"/>
            <w:r w:rsidRPr="006614AE">
              <w:rPr>
                <w:sz w:val="28"/>
                <w:szCs w:val="28"/>
              </w:rPr>
              <w:t>Ratan</w:t>
            </w:r>
            <w:proofErr w:type="spellEnd"/>
            <w:r w:rsidRPr="006614AE">
              <w:rPr>
                <w:sz w:val="28"/>
                <w:szCs w:val="28"/>
              </w:rPr>
              <w:t xml:space="preserve"> Naval Tata is an Indian industrialist, philanthropist, and former chairman of Tata Sons1. He was the chairman of the Tata Group from 1990 to 2012 and interim chairman from October 2016 through February 20171. Tata continues to head its charitable trusts. He is one of India</w:t>
            </w:r>
            <w:r w:rsidR="0007668F" w:rsidRPr="006614AE">
              <w:rPr>
                <w:sz w:val="28"/>
                <w:szCs w:val="28"/>
              </w:rPr>
              <w:t>’s most iconic business leaders.</w:t>
            </w:r>
          </w:p>
          <w:p w:rsidR="00172E4F" w:rsidRPr="006614AE" w:rsidRDefault="00172E4F" w:rsidP="00D510DE">
            <w:pPr>
              <w:rPr>
                <w:sz w:val="28"/>
                <w:szCs w:val="28"/>
              </w:rPr>
            </w:pPr>
          </w:p>
          <w:p w:rsidR="003204C4" w:rsidRPr="00E7314A" w:rsidRDefault="0007668F" w:rsidP="0007668F">
            <w:r>
              <w:rPr>
                <w:noProof/>
                <w:lang w:val="en-IN" w:eastAsia="en-IN"/>
              </w:rPr>
              <w:drawing>
                <wp:inline distT="0" distB="0" distL="0" distR="0" wp14:anchorId="25775B9A" wp14:editId="6F01F13E">
                  <wp:extent cx="3971925" cy="384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0-23 141744.png"/>
                          <pic:cNvPicPr/>
                        </pic:nvPicPr>
                        <pic:blipFill>
                          <a:blip r:embed="rId12">
                            <a:extLst>
                              <a:ext uri="{28A0092B-C50C-407E-A947-70E740481C1C}">
                                <a14:useLocalDpi xmlns:a14="http://schemas.microsoft.com/office/drawing/2010/main" val="0"/>
                              </a:ext>
                            </a:extLst>
                          </a:blip>
                          <a:stretch>
                            <a:fillRect/>
                          </a:stretch>
                        </pic:blipFill>
                        <pic:spPr>
                          <a:xfrm>
                            <a:off x="0" y="0"/>
                            <a:ext cx="3972487" cy="3848644"/>
                          </a:xfrm>
                          <a:prstGeom prst="rect">
                            <a:avLst/>
                          </a:prstGeom>
                        </pic:spPr>
                      </pic:pic>
                    </a:graphicData>
                  </a:graphic>
                </wp:inline>
              </w:drawing>
            </w:r>
          </w:p>
        </w:tc>
        <w:tc>
          <w:tcPr>
            <w:tcW w:w="6284" w:type="dxa"/>
            <w:tcMar>
              <w:left w:w="288" w:type="dxa"/>
            </w:tcMar>
          </w:tcPr>
          <w:p w:rsidR="003204C4" w:rsidRPr="00E7314A" w:rsidRDefault="003204C4" w:rsidP="00D510DE"/>
          <w:p w:rsidR="003204C4" w:rsidRPr="00E7314A" w:rsidRDefault="003204C4" w:rsidP="00D510DE">
            <w:pPr>
              <w:pStyle w:val="PictureCaption"/>
            </w:pPr>
          </w:p>
          <w:p w:rsidR="003204C4" w:rsidRDefault="00D510DE" w:rsidP="00D510DE">
            <w:pPr>
              <w:pStyle w:val="Heading1"/>
            </w:pPr>
            <w:r>
              <w:t xml:space="preserve">THE LEGENDARY        MAN </w:t>
            </w:r>
          </w:p>
          <w:p w:rsidR="006614AE" w:rsidRDefault="00FE3454" w:rsidP="00FE3454">
            <w:pPr>
              <w:rPr>
                <w:sz w:val="28"/>
                <w:szCs w:val="28"/>
              </w:rPr>
            </w:pPr>
            <w:proofErr w:type="spellStart"/>
            <w:r w:rsidRPr="00FE3454">
              <w:rPr>
                <w:sz w:val="28"/>
                <w:szCs w:val="28"/>
              </w:rPr>
              <w:t>Ratan</w:t>
            </w:r>
            <w:proofErr w:type="spellEnd"/>
            <w:r w:rsidRPr="00FE3454">
              <w:rPr>
                <w:sz w:val="28"/>
                <w:szCs w:val="28"/>
              </w:rPr>
              <w:t xml:space="preserve"> Tata, the chairman of Tata Group, helped Ford by selling the automotive division to Ford. However, he was humiliated by Ford in front of his team during the meeting. This incident became the turning point for Tata Motors, leading to the acquisition of Jaguar Land Rover and transforming Tata Motors into a g</w:t>
            </w:r>
            <w:r>
              <w:rPr>
                <w:sz w:val="28"/>
                <w:szCs w:val="28"/>
              </w:rPr>
              <w:t>iant in the automotive industry</w:t>
            </w:r>
            <w:r w:rsidR="006614AE">
              <w:rPr>
                <w:sz w:val="28"/>
                <w:szCs w:val="28"/>
              </w:rPr>
              <w:t>.</w:t>
            </w:r>
          </w:p>
          <w:p w:rsidR="006614AE" w:rsidRDefault="006614AE" w:rsidP="00FE3454">
            <w:pPr>
              <w:rPr>
                <w:sz w:val="28"/>
                <w:szCs w:val="28"/>
              </w:rPr>
            </w:pPr>
            <w:r>
              <w:rPr>
                <w:sz w:val="28"/>
                <w:szCs w:val="28"/>
              </w:rPr>
              <w:t>Even though,</w:t>
            </w:r>
            <w:r>
              <w:t xml:space="preserve"> </w:t>
            </w:r>
            <w:r w:rsidRPr="006614AE">
              <w:rPr>
                <w:sz w:val="28"/>
                <w:szCs w:val="28"/>
              </w:rPr>
              <w:t xml:space="preserve">Ford company insulted Tata Motors during a meeting in Detroit. Ford officials arrogantly offered to buy out Tata's struggling car division, belittling them in the process. The incident occurred due to the lackluster response to Tata's debut hatchback, "Tata </w:t>
            </w:r>
            <w:proofErr w:type="spellStart"/>
            <w:r w:rsidRPr="006614AE">
              <w:rPr>
                <w:sz w:val="28"/>
                <w:szCs w:val="28"/>
              </w:rPr>
              <w:t>Indica</w:t>
            </w:r>
            <w:proofErr w:type="spellEnd"/>
            <w:r w:rsidRPr="006614AE">
              <w:rPr>
                <w:sz w:val="28"/>
                <w:szCs w:val="28"/>
              </w:rPr>
              <w:t>," which led them to consider s</w:t>
            </w:r>
            <w:r>
              <w:rPr>
                <w:sz w:val="28"/>
                <w:szCs w:val="28"/>
              </w:rPr>
              <w:t>elling the division to Ford</w:t>
            </w:r>
            <w:r w:rsidRPr="006614AE">
              <w:rPr>
                <w:sz w:val="28"/>
                <w:szCs w:val="28"/>
              </w:rPr>
              <w:t>. However, later, Tata Motors acquired two luxury car brands, Jaguar and Land Rover, from Ford, which became a huge</w:t>
            </w:r>
            <w:r>
              <w:rPr>
                <w:sz w:val="28"/>
                <w:szCs w:val="28"/>
              </w:rPr>
              <w:t xml:space="preserve"> professional success for Tata</w:t>
            </w:r>
            <w:r w:rsidRPr="006614AE">
              <w:rPr>
                <w:sz w:val="28"/>
                <w:szCs w:val="28"/>
              </w:rPr>
              <w:t xml:space="preserve">. </w:t>
            </w:r>
          </w:p>
          <w:p w:rsidR="00F70E4E" w:rsidRPr="00F70E4E" w:rsidRDefault="00F70E4E" w:rsidP="00FE3454">
            <w:pPr>
              <w:rPr>
                <w:sz w:val="28"/>
                <w:szCs w:val="28"/>
              </w:rPr>
            </w:pPr>
            <w:r w:rsidRPr="00F70E4E">
              <w:rPr>
                <w:sz w:val="28"/>
                <w:szCs w:val="28"/>
              </w:rPr>
              <w:t xml:space="preserve">Tata Motors Cars is a division of the India-based automaker Tata Motors which produces cars under the brand name Tata Motors. It is currently the 3rd largest car manufacturer in India in terms of sales after </w:t>
            </w:r>
            <w:proofErr w:type="spellStart"/>
            <w:r w:rsidRPr="00F70E4E">
              <w:rPr>
                <w:sz w:val="28"/>
                <w:szCs w:val="28"/>
              </w:rPr>
              <w:t>Maruti</w:t>
            </w:r>
            <w:proofErr w:type="spellEnd"/>
            <w:r w:rsidRPr="00F70E4E">
              <w:rPr>
                <w:sz w:val="28"/>
                <w:szCs w:val="28"/>
              </w:rPr>
              <w:t xml:space="preserve"> Suzuki, Hyundai</w:t>
            </w:r>
            <w:r>
              <w:rPr>
                <w:sz w:val="28"/>
                <w:szCs w:val="28"/>
              </w:rPr>
              <w:t xml:space="preserve"> and Mahindra in September 2024</w:t>
            </w:r>
            <w:r w:rsidRPr="00F70E4E">
              <w:rPr>
                <w:sz w:val="28"/>
                <w:szCs w:val="28"/>
              </w:rPr>
              <w:t>. The car was a success and helped establish Tata Motors as a serious player in the passenger car market. In the following years, Tata Motors continued to expand its product portfolio, launching several successful models suc</w:t>
            </w:r>
            <w:r>
              <w:rPr>
                <w:sz w:val="28"/>
                <w:szCs w:val="28"/>
              </w:rPr>
              <w:t>h as the Safari, Sumo, and Nano.</w:t>
            </w:r>
          </w:p>
          <w:p w:rsidR="00FE3454" w:rsidRPr="00FE3454" w:rsidRDefault="00FE3454" w:rsidP="00FE3454">
            <w:pPr>
              <w:rPr>
                <w:sz w:val="28"/>
                <w:szCs w:val="28"/>
              </w:rPr>
            </w:pPr>
          </w:p>
        </w:tc>
      </w:tr>
      <w:tr w:rsidR="00326EAB" w:rsidRPr="005C4C08" w:rsidTr="00D510DE">
        <w:trPr>
          <w:gridAfter w:val="1"/>
          <w:wAfter w:w="6284" w:type="dxa"/>
          <w:trHeight w:val="276"/>
        </w:trPr>
        <w:tc>
          <w:tcPr>
            <w:tcW w:w="8116" w:type="dxa"/>
            <w:vMerge/>
            <w:tcMar>
              <w:bottom w:w="403" w:type="dxa"/>
            </w:tcMar>
          </w:tcPr>
          <w:p w:rsidR="00326EAB" w:rsidRPr="00E7314A" w:rsidRDefault="00326EAB" w:rsidP="00D510DE">
            <w:pPr>
              <w:rPr>
                <w:noProof/>
                <w:lang w:eastAsia="en-AU"/>
              </w:rPr>
            </w:pPr>
          </w:p>
        </w:tc>
      </w:tr>
    </w:tbl>
    <w:p w:rsidR="0007668F" w:rsidRPr="00DA2231" w:rsidRDefault="0007668F" w:rsidP="00DA2231">
      <w:pPr>
        <w:rPr>
          <w:rFonts w:cstheme="minorHAnsi"/>
          <w:color w:val="111111"/>
          <w:sz w:val="28"/>
          <w:szCs w:val="28"/>
          <w:shd w:val="clear" w:color="auto" w:fill="FFFFFF"/>
        </w:rPr>
      </w:pPr>
      <w:r w:rsidRPr="00DA2231">
        <w:rPr>
          <w:rFonts w:cstheme="minorHAnsi"/>
          <w:color w:val="111111"/>
          <w:sz w:val="28"/>
          <w:szCs w:val="28"/>
          <w:shd w:val="clear" w:color="auto" w:fill="FFFFFF"/>
        </w:rPr>
        <w:t>The group initially gained wealth in the late</w:t>
      </w:r>
      <w:r w:rsidRPr="00DA2231">
        <w:rPr>
          <w:rStyle w:val="Strong"/>
          <w:rFonts w:cstheme="minorHAnsi"/>
          <w:color w:val="111111"/>
          <w:sz w:val="28"/>
          <w:szCs w:val="28"/>
        </w:rPr>
        <w:t> 19th century</w:t>
      </w:r>
    </w:p>
    <w:p w:rsidR="0007668F" w:rsidRPr="00DA2231" w:rsidRDefault="0007668F" w:rsidP="00DA2231">
      <w:pPr>
        <w:rPr>
          <w:rFonts w:cstheme="minorHAnsi"/>
          <w:color w:val="111111"/>
          <w:sz w:val="28"/>
          <w:szCs w:val="28"/>
          <w:shd w:val="clear" w:color="auto" w:fill="FFFFFF"/>
        </w:rPr>
      </w:pPr>
      <w:r w:rsidRPr="00DA2231">
        <w:rPr>
          <w:rFonts w:cstheme="minorHAnsi"/>
          <w:color w:val="111111"/>
          <w:sz w:val="28"/>
          <w:szCs w:val="28"/>
          <w:shd w:val="clear" w:color="auto" w:fill="FFFFFF"/>
        </w:rPr>
        <w:t>through trade in raw materials before transitioning into</w:t>
      </w:r>
    </w:p>
    <w:p w:rsidR="0007668F" w:rsidRPr="00DA2231" w:rsidRDefault="0007668F" w:rsidP="00DA2231">
      <w:pPr>
        <w:rPr>
          <w:rFonts w:cstheme="minorHAnsi"/>
          <w:color w:val="111111"/>
          <w:sz w:val="28"/>
          <w:szCs w:val="28"/>
          <w:shd w:val="clear" w:color="auto" w:fill="FFFFFF"/>
        </w:rPr>
      </w:pPr>
      <w:r w:rsidRPr="00DA2231">
        <w:rPr>
          <w:rFonts w:cstheme="minorHAnsi"/>
          <w:color w:val="111111"/>
          <w:sz w:val="28"/>
          <w:szCs w:val="28"/>
          <w:shd w:val="clear" w:color="auto" w:fill="FFFFFF"/>
        </w:rPr>
        <w:t>textile manufacturing, iron and steel, and hydroelectric</w:t>
      </w:r>
    </w:p>
    <w:p w:rsidR="0007668F" w:rsidRPr="00DA2231" w:rsidRDefault="0007668F" w:rsidP="00DA2231">
      <w:pPr>
        <w:rPr>
          <w:rFonts w:cstheme="minorHAnsi"/>
          <w:color w:val="111111"/>
          <w:sz w:val="28"/>
          <w:szCs w:val="28"/>
          <w:shd w:val="clear" w:color="auto" w:fill="FFFFFF"/>
        </w:rPr>
      </w:pPr>
      <w:r w:rsidRPr="00DA2231">
        <w:rPr>
          <w:rFonts w:cstheme="minorHAnsi"/>
          <w:color w:val="111111"/>
          <w:sz w:val="28"/>
          <w:szCs w:val="28"/>
          <w:shd w:val="clear" w:color="auto" w:fill="FFFFFF"/>
        </w:rPr>
        <w:t>power. Later, it would expand into chemicals, aviation</w:t>
      </w:r>
      <w:r w:rsidRPr="00DA2231">
        <w:rPr>
          <w:rFonts w:cstheme="minorHAnsi"/>
          <w:color w:val="111111"/>
          <w:sz w:val="28"/>
          <w:szCs w:val="28"/>
          <w:shd w:val="clear" w:color="auto" w:fill="FFFFFF"/>
        </w:rPr>
        <w:t>,</w:t>
      </w:r>
    </w:p>
    <w:p w:rsidR="00DA2231" w:rsidRPr="00DA2231" w:rsidRDefault="0007668F" w:rsidP="00DA2231">
      <w:pPr>
        <w:rPr>
          <w:rFonts w:ascii="Arial" w:hAnsi="Arial" w:cs="Arial"/>
          <w:color w:val="111111"/>
          <w:sz w:val="28"/>
          <w:szCs w:val="28"/>
          <w:shd w:val="clear" w:color="auto" w:fill="FFFFFF"/>
        </w:rPr>
      </w:pPr>
      <w:r w:rsidRPr="00DA2231">
        <w:rPr>
          <w:rFonts w:cstheme="minorHAnsi"/>
          <w:color w:val="111111"/>
          <w:sz w:val="28"/>
          <w:szCs w:val="28"/>
          <w:shd w:val="clear" w:color="auto" w:fill="FFFFFF"/>
        </w:rPr>
        <w:t>automobiles, and eventually information technology</w:t>
      </w:r>
      <w:r w:rsidRPr="00DA2231">
        <w:rPr>
          <w:rFonts w:ascii="Arial" w:hAnsi="Arial" w:cs="Arial"/>
          <w:color w:val="111111"/>
          <w:sz w:val="28"/>
          <w:szCs w:val="28"/>
          <w:shd w:val="clear" w:color="auto" w:fill="FFFFFF"/>
        </w:rPr>
        <w:t>.</w:t>
      </w:r>
    </w:p>
    <w:p w:rsidR="00DA2231" w:rsidRPr="00DA2231" w:rsidRDefault="00DA2231" w:rsidP="00DA2231">
      <w:pPr>
        <w:rPr>
          <w:sz w:val="28"/>
          <w:szCs w:val="28"/>
        </w:rPr>
      </w:pPr>
      <w:r w:rsidRPr="00DA2231">
        <w:rPr>
          <w:sz w:val="28"/>
          <w:szCs w:val="28"/>
        </w:rPr>
        <w:t>Tata Group is a conglomerate of 28 publicly-listed companies.</w:t>
      </w:r>
    </w:p>
    <w:p w:rsidR="00DA2231" w:rsidRPr="00DA2231" w:rsidRDefault="00DA2231" w:rsidP="00DA2231">
      <w:pPr>
        <w:rPr>
          <w:sz w:val="28"/>
          <w:szCs w:val="28"/>
        </w:rPr>
      </w:pPr>
      <w:r w:rsidRPr="00DA2231">
        <w:rPr>
          <w:sz w:val="28"/>
          <w:szCs w:val="28"/>
        </w:rPr>
        <w:lastRenderedPageBreak/>
        <w:t>Some of the key Tata Group subsidiaries include Tata Consultancy Service,</w:t>
      </w:r>
    </w:p>
    <w:p w:rsidR="00DA2231" w:rsidRPr="00DA2231" w:rsidRDefault="00DA2231" w:rsidP="00DA2231">
      <w:pPr>
        <w:rPr>
          <w:sz w:val="28"/>
          <w:szCs w:val="28"/>
        </w:rPr>
      </w:pPr>
      <w:r w:rsidRPr="00DA2231">
        <w:rPr>
          <w:sz w:val="28"/>
          <w:szCs w:val="28"/>
        </w:rPr>
        <w:t xml:space="preserve">Tata </w:t>
      </w:r>
      <w:proofErr w:type="spellStart"/>
      <w:r w:rsidRPr="00DA2231">
        <w:rPr>
          <w:sz w:val="28"/>
          <w:szCs w:val="28"/>
        </w:rPr>
        <w:t>AutoComp</w:t>
      </w:r>
      <w:proofErr w:type="spellEnd"/>
      <w:r w:rsidRPr="00DA2231">
        <w:rPr>
          <w:sz w:val="28"/>
          <w:szCs w:val="28"/>
        </w:rPr>
        <w:t xml:space="preserve"> System, Tata Coffee Limited, Tata </w:t>
      </w:r>
      <w:proofErr w:type="spellStart"/>
      <w:r w:rsidRPr="00DA2231">
        <w:rPr>
          <w:sz w:val="28"/>
          <w:szCs w:val="28"/>
        </w:rPr>
        <w:t>Elxsi</w:t>
      </w:r>
      <w:proofErr w:type="spellEnd"/>
      <w:r w:rsidRPr="00DA2231">
        <w:rPr>
          <w:sz w:val="28"/>
          <w:szCs w:val="28"/>
        </w:rPr>
        <w:t xml:space="preserve"> Limited,</w:t>
      </w:r>
    </w:p>
    <w:p w:rsidR="00DA2231" w:rsidRPr="00DA2231" w:rsidRDefault="00DA2231" w:rsidP="00DA2231">
      <w:pPr>
        <w:rPr>
          <w:sz w:val="28"/>
          <w:szCs w:val="28"/>
        </w:rPr>
      </w:pPr>
      <w:r w:rsidRPr="00DA2231">
        <w:rPr>
          <w:sz w:val="28"/>
          <w:szCs w:val="28"/>
        </w:rPr>
        <w:t>Tata Advanced Systems, Voltas Limited, Tata Communication Limited,</w:t>
      </w:r>
    </w:p>
    <w:p w:rsidR="00DA2231" w:rsidRPr="00DA2231" w:rsidRDefault="00DA2231" w:rsidP="00DA2231">
      <w:pPr>
        <w:rPr>
          <w:sz w:val="28"/>
          <w:szCs w:val="28"/>
        </w:rPr>
      </w:pPr>
      <w:r w:rsidRPr="00DA2231">
        <w:rPr>
          <w:sz w:val="28"/>
          <w:szCs w:val="28"/>
        </w:rPr>
        <w:t>Jaguar Land Rover, Air India, Tata AIG, and Tata Chemicals Limited.</w:t>
      </w:r>
    </w:p>
    <w:p w:rsidR="00DA2231" w:rsidRPr="00DA2231" w:rsidRDefault="00DA2231" w:rsidP="00DA2231">
      <w:pPr>
        <w:rPr>
          <w:sz w:val="28"/>
          <w:szCs w:val="28"/>
        </w:rPr>
      </w:pPr>
      <w:r w:rsidRPr="00DA2231">
        <w:rPr>
          <w:sz w:val="28"/>
          <w:szCs w:val="28"/>
        </w:rPr>
        <w:t>Tata Sons, the holding company, owns the Tata name and trademarks.</w:t>
      </w:r>
    </w:p>
    <w:p w:rsidR="00DA2231" w:rsidRPr="00DA2231" w:rsidRDefault="00DA2231" w:rsidP="00DA2231">
      <w:pPr>
        <w:rPr>
          <w:sz w:val="28"/>
          <w:szCs w:val="28"/>
        </w:rPr>
      </w:pPr>
      <w:r w:rsidRPr="00DA2231">
        <w:rPr>
          <w:sz w:val="28"/>
          <w:szCs w:val="28"/>
        </w:rPr>
        <w:t>According to the brand finance INDIA 100 2023 report, Tata Group is</w:t>
      </w:r>
    </w:p>
    <w:p w:rsidR="00DA2231" w:rsidRPr="00DA2231" w:rsidRDefault="00DA2231" w:rsidP="00DA2231">
      <w:pPr>
        <w:rPr>
          <w:rFonts w:ascii="Segoe UI" w:hAnsi="Segoe UI" w:cs="Segoe UI"/>
          <w:bCs/>
          <w:sz w:val="28"/>
          <w:szCs w:val="28"/>
          <w:shd w:val="clear" w:color="auto" w:fill="D1DBFA"/>
          <w:vertAlign w:val="superscript"/>
        </w:rPr>
      </w:pPr>
      <w:r w:rsidRPr="00DA2231">
        <w:rPr>
          <w:sz w:val="28"/>
          <w:szCs w:val="28"/>
        </w:rPr>
        <w:t>the most valuable brand in India.</w:t>
      </w:r>
    </w:p>
    <w:p w:rsidR="00A15039" w:rsidRPr="00DA2231" w:rsidRDefault="00A15039">
      <w:pPr>
        <w:rPr>
          <w:rFonts w:ascii="Arial" w:hAnsi="Arial" w:cs="Arial"/>
          <w:color w:val="111111"/>
          <w:sz w:val="30"/>
          <w:szCs w:val="30"/>
          <w:shd w:val="clear" w:color="auto" w:fill="FFFFFF"/>
        </w:rPr>
      </w:pPr>
      <w:r w:rsidRPr="00DA2231">
        <w:br w:type="page"/>
      </w:r>
    </w:p>
    <w:tbl>
      <w:tblPr>
        <w:tblW w:w="5197" w:type="pct"/>
        <w:tblInd w:w="-567" w:type="dxa"/>
        <w:tblCellMar>
          <w:left w:w="0" w:type="dxa"/>
          <w:right w:w="0" w:type="dxa"/>
        </w:tblCellMar>
        <w:tblLook w:val="04A0" w:firstRow="1" w:lastRow="0" w:firstColumn="1" w:lastColumn="0" w:noHBand="0" w:noVBand="1"/>
      </w:tblPr>
      <w:tblGrid>
        <w:gridCol w:w="5427"/>
        <w:gridCol w:w="5040"/>
        <w:gridCol w:w="4500"/>
      </w:tblGrid>
      <w:tr w:rsidR="00C722CA" w:rsidRPr="00E7314A" w:rsidTr="00326EAB">
        <w:trPr>
          <w:trHeight w:val="250"/>
        </w:trPr>
        <w:tc>
          <w:tcPr>
            <w:tcW w:w="10467" w:type="dxa"/>
            <w:gridSpan w:val="2"/>
            <w:tcBorders>
              <w:top w:val="single" w:sz="24" w:space="0" w:color="808080" w:themeColor="background1" w:themeShade="80"/>
            </w:tcBorders>
            <w:tcMar>
              <w:top w:w="259" w:type="dxa"/>
              <w:bottom w:w="259" w:type="dxa"/>
              <w:right w:w="360" w:type="dxa"/>
            </w:tcMar>
          </w:tcPr>
          <w:p w:rsidR="00C722CA" w:rsidRPr="00E7314A" w:rsidRDefault="00AB13A5" w:rsidP="00C722CA">
            <w:pPr>
              <w:pStyle w:val="Keyword"/>
            </w:pPr>
            <w:r w:rsidRPr="00E7314A">
              <w:rPr>
                <w:noProof/>
                <w:lang w:val="en-IN" w:eastAsia="en-IN"/>
              </w:rPr>
              <w:lastRenderedPageBreak/>
              <mc:AlternateContent>
                <mc:Choice Requires="wps">
                  <w:drawing>
                    <wp:anchor distT="0" distB="0" distL="114300" distR="114300" simplePos="0" relativeHeight="251684864" behindDoc="1" locked="0" layoutInCell="1" allowOverlap="1" wp14:anchorId="3890DC1C" wp14:editId="2858F4B7">
                      <wp:simplePos x="0" y="0"/>
                      <wp:positionH relativeFrom="column">
                        <wp:posOffset>6126480</wp:posOffset>
                      </wp:positionH>
                      <wp:positionV relativeFrom="paragraph">
                        <wp:posOffset>-93345</wp:posOffset>
                      </wp:positionV>
                      <wp:extent cx="3475990" cy="7981406"/>
                      <wp:effectExtent l="0" t="0" r="0" b="635"/>
                      <wp:wrapNone/>
                      <wp:docPr id="4"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5990" cy="798140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75C07E" id="Rectangle 49" o:spid="_x0000_s1026" style="position:absolute;margin-left:482.4pt;margin-top:-7.35pt;width:273.7pt;height:628.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" fillcolor="#eeece1 [3214]" stroked="f">
                      <v:path arrowok="t"/>
                    </v:rect>
                  </w:pict>
                </mc:Fallback>
              </mc:AlternateContent>
            </w:r>
          </w:p>
          <w:sdt>
            <w:sdtPr>
              <w:id w:val="-1620287469"/>
              <w:placeholder>
                <w:docPart w:val="0A75568E40194AFC9C9B28CA749B7ACB"/>
              </w:placeholder>
              <w:temporary/>
              <w:showingPlcHdr/>
              <w15:appearance w15:val="hidden"/>
              <w:text w:multiLine="1"/>
            </w:sdtPr>
            <w:sdtEndPr/>
            <w:sdtContent>
              <w:p w:rsidR="00C722CA" w:rsidRPr="00E7314A" w:rsidRDefault="00C722CA" w:rsidP="00C722CA">
                <w:pPr>
                  <w:pStyle w:val="Heading3"/>
                </w:pPr>
                <w:r w:rsidRPr="00E7314A">
                  <w:t>Lorem ipsum dolor sit amet elit.</w:t>
                </w:r>
              </w:p>
            </w:sdtContent>
          </w:sdt>
          <w:sdt>
            <w:sdtPr>
              <w:id w:val="214244808"/>
              <w:placeholder>
                <w:docPart w:val="E5C58126BE764EBD9219965D4621B28B"/>
              </w:placeholder>
              <w:temporary/>
              <w:showingPlcHdr/>
              <w15:appearance w15:val="hidden"/>
              <w:text w:multiLine="1"/>
            </w:sdtPr>
            <w:sdtEndPr/>
            <w:sdtContent>
              <w:p w:rsidR="00C722CA" w:rsidRPr="00E7314A" w:rsidRDefault="00C722CA" w:rsidP="00C722CA">
                <w:pPr>
                  <w:pStyle w:val="Heading3Alter"/>
                </w:pPr>
                <w:r w:rsidRPr="00E7314A">
                  <w:t>In eget auctor mi.</w:t>
                </w:r>
              </w:p>
            </w:sdtContent>
          </w:sdt>
        </w:tc>
        <w:tc>
          <w:tcPr>
            <w:tcW w:w="4500" w:type="dxa"/>
            <w:vMerge w:val="restart"/>
            <w:tcBorders>
              <w:top w:val="single" w:sz="24" w:space="0" w:color="808080" w:themeColor="background1" w:themeShade="80"/>
            </w:tcBorders>
            <w:tcMar>
              <w:top w:w="259" w:type="dxa"/>
            </w:tcMar>
          </w:tcPr>
          <w:p w:rsidR="00AB13A5" w:rsidRPr="00E7314A" w:rsidRDefault="00FF7475" w:rsidP="00AB13A5">
            <w:pPr>
              <w:pStyle w:val="Keyword"/>
            </w:pPr>
            <w:sdt>
              <w:sdtPr>
                <w:id w:val="945583694"/>
                <w:placeholder>
                  <w:docPart w:val="733C466CB9C04E2FB453BCB5C00E21C8"/>
                </w:placeholder>
                <w:temporary/>
                <w:showingPlcHdr/>
                <w15:appearance w15:val="hidden"/>
                <w:text/>
              </w:sdtPr>
              <w:sdtEndPr/>
              <w:sdtContent>
                <w:r w:rsidR="00AB13A5" w:rsidRPr="00E7314A">
                  <w:t>KEYWORD</w:t>
                </w:r>
              </w:sdtContent>
            </w:sdt>
          </w:p>
          <w:p w:rsidR="00AB13A5" w:rsidRPr="00E7314A" w:rsidRDefault="00FF7475" w:rsidP="00AB13A5">
            <w:pPr>
              <w:pStyle w:val="Heading4"/>
            </w:pPr>
            <w:sdt>
              <w:sdtPr>
                <w:id w:val="-292059658"/>
                <w:placeholder>
                  <w:docPart w:val="C883A52033B346A28306D244551FA837"/>
                </w:placeholder>
                <w:temporary/>
                <w:showingPlcHdr/>
                <w15:appearance w15:val="hidden"/>
                <w:text w:multiLine="1"/>
              </w:sdtPr>
              <w:sdtEndPr/>
              <w:sdtContent>
                <w:r w:rsidR="00AB13A5" w:rsidRPr="00E7314A">
                  <w:t>Featured topic with short title.</w:t>
                </w:r>
              </w:sdtContent>
            </w:sdt>
          </w:p>
          <w:p w:rsidR="00AB13A5" w:rsidRPr="00E7314A" w:rsidRDefault="00FF7475" w:rsidP="00AB13A5">
            <w:pPr>
              <w:pStyle w:val="AuthorName"/>
            </w:pPr>
            <w:sdt>
              <w:sdtPr>
                <w:id w:val="2133210161"/>
                <w:placeholder>
                  <w:docPart w:val="D36431CE201F469299098EE302161C59"/>
                </w:placeholder>
                <w:temporary/>
                <w:showingPlcHdr/>
                <w15:appearance w15:val="hidden"/>
                <w:text w:multiLine="1"/>
              </w:sdtPr>
              <w:sdtEndPr/>
              <w:sdtContent>
                <w:r w:rsidR="00AB13A5" w:rsidRPr="00E7314A">
                  <w:t>AUTHOR NAME</w:t>
                </w:r>
                <w:r w:rsidR="00AB13A5" w:rsidRPr="00E7314A">
                  <w:br/>
                  <w:t>DATE</w:t>
                </w:r>
              </w:sdtContent>
            </w:sdt>
          </w:p>
          <w:sdt>
            <w:sdtPr>
              <w:rPr>
                <w:rFonts w:ascii="Rockwell" w:hAnsi="Rockwell"/>
                <w:b/>
                <w:caps/>
                <w:color w:val="1F497D" w:themeColor="text2"/>
                <w:sz w:val="28"/>
              </w:rPr>
              <w:id w:val="2117024783"/>
              <w:placeholder>
                <w:docPart w:val="CA18AA639B344571AC982FAD6464CD42"/>
              </w:placeholder>
              <w:temporary/>
              <w:showingPlcHdr/>
              <w15:appearance w15:val="hidden"/>
              <w:text w:multiLine="1"/>
            </w:sdtPr>
            <w:sdtEndPr>
              <w:rPr>
                <w:rFonts w:asciiTheme="majorHAnsi" w:hAnsiTheme="majorHAnsi"/>
              </w:rPr>
            </w:sdtEndPr>
            <w:sdtContent>
              <w:p w:rsidR="00AB13A5"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B13A5" w:rsidRPr="00E7314A" w:rsidRDefault="00AB13A5" w:rsidP="00AB13A5"/>
              <w:p w:rsidR="00AB13A5" w:rsidRPr="00E7314A" w:rsidRDefault="00AB13A5" w:rsidP="00AB13A5">
                <w:r w:rsidRPr="00E7314A">
                  <w:t>Proin dolor massa, aliquet sit amet pharetra quis, efficitur a massa. Praesent dolor tortor, feugiat id porttitor a, scelerisque non purus. Sed ac fermentum velit. In vitae mollis quam.</w:t>
                </w:r>
              </w:p>
              <w:p w:rsidR="00AB13A5" w:rsidRPr="00E7314A" w:rsidRDefault="00AB13A5" w:rsidP="00AB13A5">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 Praesent sit amet maximus eros, quis mollis odio.</w:t>
                </w:r>
              </w:p>
              <w:p w:rsidR="00AB13A5" w:rsidRPr="00E7314A" w:rsidRDefault="00FF7475" w:rsidP="00AB13A5">
                <w:pPr>
                  <w:pStyle w:val="Keyword"/>
                </w:pPr>
              </w:p>
            </w:sdtContent>
          </w:sdt>
          <w:p w:rsidR="00AB13A5" w:rsidRPr="00E7314A" w:rsidRDefault="00FF7475" w:rsidP="00AB13A5">
            <w:pPr>
              <w:pStyle w:val="Keyword"/>
            </w:pPr>
            <w:sdt>
              <w:sdtPr>
                <w:id w:val="1303957869"/>
                <w:placeholder>
                  <w:docPart w:val="DC5F4B73D25D43CDADDBE856687F3019"/>
                </w:placeholder>
                <w:temporary/>
                <w:showingPlcHdr/>
                <w15:appearance w15:val="hidden"/>
                <w:text/>
              </w:sdtPr>
              <w:sdtEndPr/>
              <w:sdtContent>
                <w:r w:rsidR="00AB13A5" w:rsidRPr="00E7314A">
                  <w:t>KEYWORD</w:t>
                </w:r>
              </w:sdtContent>
            </w:sdt>
          </w:p>
          <w:sdt>
            <w:sdtPr>
              <w:id w:val="-1270076729"/>
              <w:placeholder>
                <w:docPart w:val="13228800DED54416BAA1417BE9C777C5"/>
              </w:placeholder>
              <w:showingPlcHdr/>
              <w15:appearance w15:val="hidden"/>
              <w:text w:multiLine="1"/>
            </w:sdtPr>
            <w:sdtEndPr/>
            <w:sdtContent>
              <w:p w:rsidR="00AB13A5" w:rsidRPr="00E7314A" w:rsidRDefault="00AB13A5" w:rsidP="00AB13A5">
                <w:pPr>
                  <w:pStyle w:val="Heading2"/>
                </w:pPr>
                <w:r w:rsidRPr="00E7314A">
                  <w:t>Lorem ipsum dolor</w:t>
                </w:r>
              </w:p>
            </w:sdtContent>
          </w:sdt>
          <w:p w:rsidR="00AB13A5" w:rsidRPr="00E7314A" w:rsidRDefault="00FF7475" w:rsidP="00AB13A5">
            <w:pPr>
              <w:pStyle w:val="AuthorName"/>
            </w:pPr>
            <w:sdt>
              <w:sdtPr>
                <w:id w:val="1690640927"/>
                <w:placeholder>
                  <w:docPart w:val="3C3C313AD7D545F19C991B3694D43ECB"/>
                </w:placeholder>
                <w:temporary/>
                <w:showingPlcHdr/>
                <w15:appearance w15:val="hidden"/>
                <w:text w:multiLine="1"/>
              </w:sdtPr>
              <w:sdtEndPr/>
              <w:sdtContent>
                <w:r w:rsidR="00AB13A5" w:rsidRPr="00E7314A">
                  <w:t>AUTHOR NAME</w:t>
                </w:r>
                <w:r w:rsidR="00AB13A5" w:rsidRPr="00E7314A">
                  <w:br/>
                  <w:t>DATE</w:t>
                </w:r>
              </w:sdtContent>
            </w:sdt>
          </w:p>
          <w:sdt>
            <w:sdtPr>
              <w:id w:val="1522819536"/>
              <w:placeholder>
                <w:docPart w:val="E53FFA250E5E4BFF8BC8DB28C7D323D8"/>
              </w:placeholder>
              <w:temporary/>
              <w:showingPlcHdr/>
              <w15:appearance w15:val="hidden"/>
              <w:text w:multiLine="1"/>
            </w:sdtPr>
            <w:sdtEndPr/>
            <w:sdtContent>
              <w:p w:rsidR="00C722CA"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r>
      <w:tr w:rsidR="00C722CA" w:rsidRPr="00E7314A" w:rsidTr="00326EAB">
        <w:trPr>
          <w:trHeight w:val="250"/>
        </w:trPr>
        <w:tc>
          <w:tcPr>
            <w:tcW w:w="5427" w:type="dxa"/>
            <w:tcMar>
              <w:right w:w="360" w:type="dxa"/>
            </w:tcMar>
          </w:tcPr>
          <w:p w:rsidR="00C722CA" w:rsidRPr="00E7314A" w:rsidRDefault="00FF7475" w:rsidP="00C722CA">
            <w:pPr>
              <w:pStyle w:val="AuthorName"/>
            </w:pPr>
            <w:sdt>
              <w:sdtPr>
                <w:id w:val="-1023003902"/>
                <w:placeholder>
                  <w:docPart w:val="1EF9362F17F14EE293DD83BBB81BADA2"/>
                </w:placeholder>
                <w:temporary/>
                <w:showingPlcHdr/>
                <w15:appearance w15:val="hidden"/>
                <w:text w:multiLine="1"/>
              </w:sdtPr>
              <w:sdtEndPr/>
              <w:sdtContent>
                <w:r w:rsidR="00C722CA" w:rsidRPr="00E7314A">
                  <w:t>AUTHOR NAME</w:t>
                </w:r>
                <w:r w:rsidR="00C722CA" w:rsidRPr="00E7314A">
                  <w:br/>
                  <w:t>DATE</w:t>
                </w:r>
              </w:sdtContent>
            </w:sdt>
          </w:p>
          <w:sdt>
            <w:sdtPr>
              <w:id w:val="807514029"/>
              <w:placeholder>
                <w:docPart w:val="123EB2E193C74E2F88E740361D32AE67"/>
              </w:placeholder>
              <w:temporary/>
              <w:showingPlcHdr/>
              <w15:appearance w15:val="hidden"/>
              <w:text w:multiLine="1"/>
            </w:sdtPr>
            <w:sdtEndPr/>
            <w:sdtContent>
              <w:p w:rsidR="00C722CA" w:rsidRPr="00E7314A" w:rsidRDefault="00C722CA" w:rsidP="00C722CA">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C722CA" w:rsidRPr="00E7314A" w:rsidRDefault="00C722CA" w:rsidP="00C722CA"/>
              <w:p w:rsidR="00C722CA" w:rsidRPr="00E7314A" w:rsidRDefault="00C722CA" w:rsidP="00C722CA">
                <w:r w:rsidRPr="00E7314A">
                  <w:t>Proin dolor massa, aliquet sit amet pharetra quis, efficitur a massa. Praesent dolor tortor, feugiat id porttitor a, scelerisque non purus. Sed ac fermentum velit. In vitae mollis quam.</w:t>
                </w:r>
              </w:p>
              <w:p w:rsidR="00C722CA" w:rsidRPr="00E7314A" w:rsidRDefault="00C722CA" w:rsidP="00C722CA">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w:t>
                </w:r>
              </w:p>
            </w:sdtContent>
          </w:sdt>
        </w:tc>
        <w:tc>
          <w:tcPr>
            <w:tcW w:w="5040" w:type="dxa"/>
            <w:tcMar>
              <w:right w:w="360" w:type="dxa"/>
            </w:tcMar>
          </w:tcPr>
          <w:p w:rsidR="00C722CA" w:rsidRPr="00E7314A" w:rsidRDefault="00C722CA" w:rsidP="00C722CA">
            <w:r w:rsidRPr="00E7314A">
              <w:rPr>
                <w:noProof/>
                <w:lang w:val="en-IN" w:eastAsia="en-IN"/>
              </w:rPr>
              <w:drawing>
                <wp:inline distT="0" distB="0" distL="0" distR="0" wp14:anchorId="77B0E273" wp14:editId="57EC4B0A">
                  <wp:extent cx="2924175" cy="2120900"/>
                  <wp:effectExtent l="0" t="0" r="9525" b="0"/>
                  <wp:docPr id="6" name="Picture 6"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2924175" cy="2120900"/>
                          </a:xfrm>
                          <a:prstGeom prst="rect">
                            <a:avLst/>
                          </a:prstGeom>
                        </pic:spPr>
                      </pic:pic>
                    </a:graphicData>
                  </a:graphic>
                </wp:inline>
              </w:drawing>
            </w:r>
          </w:p>
          <w:p w:rsidR="00C722CA" w:rsidRPr="00E7314A" w:rsidRDefault="00FF7475" w:rsidP="00C722CA">
            <w:pPr>
              <w:pStyle w:val="PictureCaption"/>
            </w:pPr>
            <w:sdt>
              <w:sdtPr>
                <w:id w:val="-494953630"/>
                <w:placeholder>
                  <w:docPart w:val="111F34B6BFFE4F20B5C665F0A93242CE"/>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p w:rsidR="00C722CA" w:rsidRPr="00E7314A" w:rsidRDefault="00C722CA" w:rsidP="00C722CA">
            <w:r w:rsidRPr="00E7314A">
              <w:rPr>
                <w:noProof/>
                <w:lang w:val="en-IN" w:eastAsia="en-IN"/>
              </w:rPr>
              <w:drawing>
                <wp:inline distT="0" distB="0" distL="0" distR="0" wp14:anchorId="1F07A2D0" wp14:editId="02FDD9C9">
                  <wp:extent cx="2910205" cy="2133600"/>
                  <wp:effectExtent l="0" t="0" r="4445" b="0"/>
                  <wp:docPr id="9" name="Picture 9"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2910205" cy="2133600"/>
                          </a:xfrm>
                          <a:prstGeom prst="rect">
                            <a:avLst/>
                          </a:prstGeom>
                        </pic:spPr>
                      </pic:pic>
                    </a:graphicData>
                  </a:graphic>
                </wp:inline>
              </w:drawing>
            </w:r>
          </w:p>
          <w:p w:rsidR="00C722CA" w:rsidRPr="00E7314A" w:rsidRDefault="00FF7475" w:rsidP="00A53D48">
            <w:pPr>
              <w:pStyle w:val="PictureCaption"/>
            </w:pPr>
            <w:sdt>
              <w:sdtPr>
                <w:id w:val="1645621562"/>
                <w:placeholder>
                  <w:docPart w:val="766EA77AED31462296F436C601F40312"/>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tc>
        <w:tc>
          <w:tcPr>
            <w:tcW w:w="4500" w:type="dxa"/>
            <w:vMerge/>
          </w:tcPr>
          <w:p w:rsidR="00C722CA" w:rsidRPr="00E7314A" w:rsidRDefault="00C722CA" w:rsidP="00C722CA"/>
        </w:tc>
      </w:tr>
      <w:tr w:rsidR="00C722CA" w:rsidRPr="00E7314A" w:rsidTr="00326EAB">
        <w:trPr>
          <w:trHeight w:val="250"/>
        </w:trPr>
        <w:tc>
          <w:tcPr>
            <w:tcW w:w="10467" w:type="dxa"/>
            <w:gridSpan w:val="2"/>
            <w:tcMar>
              <w:top w:w="288" w:type="dxa"/>
            </w:tcMar>
          </w:tcPr>
          <w:p w:rsidR="00C722CA" w:rsidRPr="00E7314A" w:rsidRDefault="00AB13A5" w:rsidP="00C722CA">
            <w:pPr>
              <w:rPr>
                <w:b/>
              </w:rPr>
            </w:pPr>
            <w:r w:rsidRPr="00E7314A">
              <w:rPr>
                <w:noProof/>
                <w:lang w:val="en-IN" w:eastAsia="en-IN"/>
              </w:rPr>
              <mc:AlternateContent>
                <mc:Choice Requires="wpg">
                  <w:drawing>
                    <wp:inline distT="0" distB="0" distL="0" distR="0" wp14:anchorId="5F98ADCA" wp14:editId="7F4FF9F2">
                      <wp:extent cx="5969816" cy="5207635"/>
                      <wp:effectExtent l="0" t="0" r="0" b="0"/>
                      <wp:docPr id="10" name="Group 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5969816" cy="5207635"/>
                                <a:chOff x="0" y="0"/>
                                <a:chExt cx="5969816" cy="5207635"/>
                              </a:xfrm>
                            </wpg:grpSpPr>
                            <pic:pic xmlns:pic="http://schemas.openxmlformats.org/drawingml/2006/picture">
                              <pic:nvPicPr>
                                <pic:cNvPr id="11" name="Picture 11" descr="Picture Placeholder"/>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969000" cy="5207000"/>
                                </a:xfrm>
                                <a:prstGeom prst="rect">
                                  <a:avLst/>
                                </a:prstGeom>
                              </pic:spPr>
                            </pic:pic>
                            <wps:wsp>
                              <wps:cNvPr id="12" name="Rectangle 12"/>
                              <wps:cNvSpPr/>
                              <wps:spPr>
                                <a:xfrm>
                                  <a:off x="3057525" y="4238625"/>
                                  <a:ext cx="2912291" cy="9690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13A5" w:rsidRPr="006B246D" w:rsidRDefault="00FF7475" w:rsidP="00AB13A5">
                                    <w:pPr>
                                      <w:pStyle w:val="PictureCaption"/>
                                      <w:rPr>
                                        <w:color w:val="FFFFFF" w:themeColor="background1"/>
                                      </w:rPr>
                                    </w:pPr>
                                    <w:sdt>
                                      <w:sdtPr>
                                        <w:rPr>
                                          <w:color w:val="FFFFFF" w:themeColor="background1"/>
                                        </w:rPr>
                                        <w:id w:val="-1704698979"/>
                                        <w:placeholder>
                                          <w:docPart w:val="ADA3F7408A474BA1B09141BCA4D4400C"/>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98ADCA" id="Group 10" o:spid="_x0000_s1026" style="width:470.05pt;height:410.05pt;mso-position-horizontal-relative:char;mso-position-vertical-relative:line" coordsize="59698,5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Picture Placeholder" style="position:absolute;width:59690;height:5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">
                        <v:imagedata r:id="rId16" o:title="Picture Placeholder"/>
                        <v:path arrowok="t"/>
                      </v:shape>
                      <v:rect id="Rectangle 12" o:spid="_x0000_s1028" style="position:absolute;left:30575;top:42386;width:29123;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" fillcolor="#1f497d [3215]" stroked="f" strokeweight="2pt">
                        <v:textbox>
                          <w:txbxContent>
                            <w:p w:rsidR="00AB13A5" w:rsidRPr="006B246D" w:rsidRDefault="00FF7475" w:rsidP="00AB13A5">
                              <w:pPr>
                                <w:pStyle w:val="PictureCaption"/>
                                <w:rPr>
                                  <w:color w:val="FFFFFF" w:themeColor="background1"/>
                                </w:rPr>
                              </w:pPr>
                              <w:sdt>
                                <w:sdtPr>
                                  <w:rPr>
                                    <w:color w:val="FFFFFF" w:themeColor="background1"/>
                                  </w:rPr>
                                  <w:id w:val="-1704698979"/>
                                  <w:placeholder>
                                    <w:docPart w:val="ADA3F7408A474BA1B09141BCA4D4400C"/>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v:textbox>
                      </v:rect>
                      <w10:anchorlock/>
                    </v:group>
                  </w:pict>
                </mc:Fallback>
              </mc:AlternateContent>
            </w:r>
          </w:p>
        </w:tc>
        <w:tc>
          <w:tcPr>
            <w:tcW w:w="4500" w:type="dxa"/>
            <w:vMerge/>
          </w:tcPr>
          <w:p w:rsidR="00C722CA" w:rsidRPr="00E7314A" w:rsidRDefault="00C722CA" w:rsidP="00C722CA"/>
        </w:tc>
      </w:tr>
    </w:tbl>
    <w:p w:rsidR="00C722CA" w:rsidRPr="00E7314A" w:rsidRDefault="00C722CA" w:rsidP="00A53D48">
      <w:r w:rsidRPr="00E7314A">
        <w:br w:type="page"/>
      </w:r>
    </w:p>
    <w:p w:rsidR="004149AF" w:rsidRPr="00E7314A" w:rsidRDefault="00EA7581">
      <w:r w:rsidRPr="00E7314A">
        <w:rPr>
          <w:noProof/>
          <w:lang w:val="en-IN" w:eastAsia="en-IN"/>
        </w:rPr>
        <w:lastRenderedPageBreak/>
        <mc:AlternateContent>
          <mc:Choice Requires="wps">
            <w:drawing>
              <wp:anchor distT="0" distB="0" distL="114300" distR="114300" simplePos="0" relativeHeight="251678720" behindDoc="1" locked="0" layoutInCell="1" allowOverlap="1" wp14:anchorId="3A34A868" wp14:editId="112D826A">
                <wp:simplePos x="0" y="0"/>
                <wp:positionH relativeFrom="page">
                  <wp:align>center</wp:align>
                </wp:positionH>
                <wp:positionV relativeFrom="paragraph">
                  <wp:posOffset>-12768580</wp:posOffset>
                </wp:positionV>
                <wp:extent cx="10045700" cy="4059936"/>
                <wp:effectExtent l="0" t="0" r="0" b="0"/>
                <wp:wrapNone/>
                <wp:docPr id="18"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5993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578C992A" id="Rectangle 49" o:spid="_x0000_s1026" style="position:absolute;margin-left:0;margin-top:-1005.4pt;width:791pt;height:319.7pt;z-index:-251637760;visibility:visible;mso-wrap-style:square;mso-width-percent:1000;mso-height-percent:0;mso-wrap-distance-left:9pt;mso-wrap-distance-top:0;mso-wrap-distance-right:9pt;mso-wrap-distance-bottom:0;mso-position-horizontal:center;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" fillcolor="#eeece1 [3214]" stroked="f">
                <v:path arrowok="t"/>
                <w10:wrap anchorx="page"/>
              </v:rect>
            </w:pict>
          </mc:Fallback>
        </mc:AlternateContent>
      </w:r>
      <w:r w:rsidR="004149AF" w:rsidRPr="00E7314A">
        <w:br w:type="page"/>
      </w:r>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rsidTr="0076002E">
        <w:tc>
          <w:tcPr>
            <w:tcW w:w="14400" w:type="dxa"/>
            <w:gridSpan w:val="2"/>
            <w:tcBorders>
              <w:top w:val="single" w:sz="24" w:space="0" w:color="808080" w:themeColor="background1" w:themeShade="80"/>
            </w:tcBorders>
            <w:tcMar>
              <w:top w:w="288" w:type="dxa"/>
            </w:tcMar>
          </w:tcPr>
          <w:p w:rsidR="0076002E" w:rsidRPr="00E7314A" w:rsidRDefault="00FF7475" w:rsidP="0076002E">
            <w:pPr>
              <w:pStyle w:val="Keyword"/>
            </w:pPr>
            <w:sdt>
              <w:sdtPr>
                <w:id w:val="33783119"/>
                <w:placeholder>
                  <w:docPart w:val="B21B580546094FC696EAB8F210CDD736"/>
                </w:placeholder>
                <w:temporary/>
                <w:showingPlcHdr/>
                <w15:appearance w15:val="hidden"/>
                <w:text/>
              </w:sdtPr>
              <w:sdtEndPr/>
              <w:sdtContent>
                <w:r w:rsidR="0076002E" w:rsidRPr="00E7314A">
                  <w:t>KEYWORD</w:t>
                </w:r>
              </w:sdtContent>
            </w:sdt>
          </w:p>
          <w:sdt>
            <w:sdtPr>
              <w:id w:val="-1604795958"/>
              <w:placeholder>
                <w:docPart w:val="E239985357BB4EE3968F9F68F6FE4D30"/>
              </w:placeholder>
              <w:temporary/>
              <w:showingPlcHdr/>
              <w15:appearance w15:val="hidden"/>
              <w:text w:multiLine="1"/>
            </w:sdtPr>
            <w:sdtEndPr/>
            <w:sdtContent>
              <w:p w:rsidR="0076002E" w:rsidRPr="00E7314A" w:rsidRDefault="0076002E" w:rsidP="0076002E">
                <w:pPr>
                  <w:pStyle w:val="Heading2"/>
                </w:pPr>
                <w:r w:rsidRPr="00E7314A">
                  <w:t>The last topic of the newspaper.</w:t>
                </w:r>
              </w:p>
            </w:sdtContent>
          </w:sdt>
        </w:tc>
      </w:tr>
      <w:tr w:rsidR="0076002E" w:rsidRPr="00E7314A" w:rsidTr="0076002E">
        <w:tc>
          <w:tcPr>
            <w:tcW w:w="7200" w:type="dxa"/>
            <w:tcMar>
              <w:right w:w="216" w:type="dxa"/>
            </w:tcMar>
          </w:tcPr>
          <w:p w:rsidR="0076002E" w:rsidRPr="00E7314A" w:rsidRDefault="00FF7475" w:rsidP="0076002E">
            <w:pPr>
              <w:pStyle w:val="AuthorName"/>
            </w:pPr>
            <w:sdt>
              <w:sdtPr>
                <w:id w:val="464092989"/>
                <w:placeholder>
                  <w:docPart w:val="EAAACE391AB449A6B246A2FF0760C0B4"/>
                </w:placeholder>
                <w:temporary/>
                <w:showingPlcHdr/>
                <w15:appearance w15:val="hidden"/>
                <w:text w:multiLine="1"/>
              </w:sdtPr>
              <w:sdtEndPr/>
              <w:sdtContent>
                <w:r w:rsidR="0076002E" w:rsidRPr="00E7314A">
                  <w:t>AUTHOR NAME</w:t>
                </w:r>
                <w:r w:rsidR="0076002E" w:rsidRPr="00E7314A">
                  <w:br/>
                  <w:t>DATE</w:t>
                </w:r>
              </w:sdtContent>
            </w:sdt>
          </w:p>
          <w:sdt>
            <w:sdtPr>
              <w:id w:val="-1510975787"/>
              <w:placeholder>
                <w:docPart w:val="4757C99A61554E93B00CDE20AF888977"/>
              </w:placeholder>
              <w:temporary/>
              <w:showingPlcHdr/>
              <w15:appearance w15:val="hidden"/>
              <w:text w:multiLine="1"/>
            </w:sdtPr>
            <w:sdtEndPr/>
            <w:sdtContent>
              <w:p w:rsidR="0076002E" w:rsidRPr="00E7314A" w:rsidRDefault="0076002E" w:rsidP="0076002E">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sdt>
          <w:sdtPr>
            <w:id w:val="1849598237"/>
            <w:placeholder>
              <w:docPart w:val="CD3703ADDCE2446295EA7A4339230721"/>
            </w:placeholder>
            <w:temporary/>
            <w:showingPlcHdr/>
            <w15:appearance w15:val="hidden"/>
            <w:text w:multiLine="1"/>
          </w:sdtPr>
          <w:sdtEndPr/>
          <w:sdtContent>
            <w:tc>
              <w:tcPr>
                <w:tcW w:w="7200" w:type="dxa"/>
                <w:tcMar>
                  <w:left w:w="216" w:type="dxa"/>
                </w:tcMar>
              </w:tcPr>
              <w:p w:rsidR="0076002E" w:rsidRPr="00E7314A" w:rsidRDefault="0076002E">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tc>
          </w:sdtContent>
        </w:sdt>
      </w:tr>
      <w:tr w:rsidR="0076002E" w:rsidRPr="00E7314A" w:rsidTr="0076002E">
        <w:tc>
          <w:tcPr>
            <w:tcW w:w="14400" w:type="dxa"/>
            <w:gridSpan w:val="2"/>
            <w:tcMar>
              <w:top w:w="288" w:type="dxa"/>
            </w:tcMar>
          </w:tcPr>
          <w:p w:rsidR="0076002E" w:rsidRPr="00E7314A" w:rsidRDefault="0076002E">
            <w:r w:rsidRPr="00E7314A">
              <w:rPr>
                <w:noProof/>
                <w:lang w:val="en-IN" w:eastAsia="en-IN"/>
              </w:rPr>
              <mc:AlternateContent>
                <mc:Choice Requires="wpg">
                  <w:drawing>
                    <wp:inline distT="0" distB="0" distL="0" distR="0" wp14:anchorId="19F0CDD0" wp14:editId="46146BF8">
                      <wp:extent cx="9144000" cy="8648700"/>
                      <wp:effectExtent l="0" t="0" r="0" b="0"/>
                      <wp:docPr id="19" name="Group 1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9144000" cy="8648700"/>
                                <a:chOff x="0" y="514350"/>
                                <a:chExt cx="9144000" cy="8648700"/>
                              </a:xfrm>
                            </wpg:grpSpPr>
                            <pic:pic xmlns:pic="http://schemas.openxmlformats.org/drawingml/2006/picture">
                              <pic:nvPicPr>
                                <pic:cNvPr id="20" name="Picture 20" descr="Picture Placeholde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514350"/>
                                  <a:ext cx="9144000" cy="8648700"/>
                                </a:xfrm>
                                <a:prstGeom prst="rect">
                                  <a:avLst/>
                                </a:prstGeom>
                              </pic:spPr>
                            </pic:pic>
                            <wps:wsp>
                              <wps:cNvPr id="22" name="Rectangle 22"/>
                              <wps:cNvSpPr/>
                              <wps:spPr>
                                <a:xfrm>
                                  <a:off x="0" y="731520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002E" w:rsidRPr="00CB38DF" w:rsidRDefault="00FF7475" w:rsidP="0076002E">
                                    <w:pPr>
                                      <w:pStyle w:val="Keyword"/>
                                    </w:pPr>
                                    <w:sdt>
                                      <w:sdtPr>
                                        <w:id w:val="955603902"/>
                                        <w:placeholder>
                                          <w:docPart w:val="D81431372BDA43D8BA861AE87DA882EF"/>
                                        </w:placeholder>
                                        <w:temporary/>
                                        <w:showingPlcHdr/>
                                        <w15:appearance w15:val="hidden"/>
                                        <w:text/>
                                      </w:sdtPr>
                                      <w:sdtEndPr/>
                                      <w:sdtContent>
                                        <w:r w:rsidR="0076002E" w:rsidRPr="00CB38DF">
                                          <w:t>KEYWORD</w:t>
                                        </w:r>
                                      </w:sdtContent>
                                    </w:sdt>
                                  </w:p>
                                  <w:sdt>
                                    <w:sdtPr>
                                      <w:id w:val="-778561379"/>
                                      <w:placeholder>
                                        <w:docPart w:val="03522586468F4106BB43F4B0113C8F7F"/>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47650" y="51435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665460976"/>
                                      <w:placeholder>
                                        <w:docPart w:val="4BB90D9E5BB540D783A1821475E80716"/>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19F0CDD0" id="Group 19" o:spid="_x0000_s1029" style="width:10in;height:681pt;mso-position-horizontal-relative:char;mso-position-vertical-relative:line" coordorigin=",5143" coordsize="91440,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">
                      <v:shape id="Picture 20" o:spid="_x0000_s1030" type="#_x0000_t75" alt="Picture Placeholder" style="position:absolute;top:5143;width:91440;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">
                        <v:imagedata r:id="rId18" o:title="Picture Placeholder"/>
                        <v:path arrowok="t"/>
                      </v:shape>
                      <v:rect id="Rectangle 22" o:spid="_x0000_s1031" style="position:absolute;top:73152;width:44704;height:1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" fillcolor="#f2f2f2 [3052]" stroked="f" strokeweight="2pt">
                        <v:textbox>
                          <w:txbxContent>
                            <w:p w:rsidR="0076002E" w:rsidRPr="00CB38DF" w:rsidRDefault="00FF7475" w:rsidP="0076002E">
                              <w:pPr>
                                <w:pStyle w:val="Keyword"/>
                              </w:pPr>
                              <w:sdt>
                                <w:sdtPr>
                                  <w:id w:val="955603902"/>
                                  <w:placeholder>
                                    <w:docPart w:val="D81431372BDA43D8BA861AE87DA882EF"/>
                                  </w:placeholder>
                                  <w:temporary/>
                                  <w:showingPlcHdr/>
                                  <w15:appearance w15:val="hidden"/>
                                  <w:text/>
                                </w:sdtPr>
                                <w:sdtEndPr/>
                                <w:sdtContent>
                                  <w:r w:rsidR="0076002E" w:rsidRPr="00CB38DF">
                                    <w:t>KEYWORD</w:t>
                                  </w:r>
                                </w:sdtContent>
                              </w:sdt>
                            </w:p>
                            <w:sdt>
                              <w:sdtPr>
                                <w:id w:val="-778561379"/>
                                <w:placeholder>
                                  <w:docPart w:val="03522586468F4106BB43F4B0113C8F7F"/>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v:textbox>
                      </v:rect>
                      <v:rect id="Rectangle 23" o:spid="_x0000_s1032" style="position:absolute;left:2476;top:5143;width:58293;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" fillcolor="#1f497d [3215]" stroked="f" strokeweight="2pt">
                        <v:textbox inset="0,0,0,0">
                          <w:txbxContent>
                            <w:sdt>
                              <w:sdtPr>
                                <w:id w:val="-1665460976"/>
                                <w:placeholder>
                                  <w:docPart w:val="4BB90D9E5BB540D783A1821475E80716"/>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v:textbox>
                      </v:rect>
                      <w10:anchorlock/>
                    </v:group>
                  </w:pict>
                </mc:Fallback>
              </mc:AlternateContent>
            </w:r>
          </w:p>
        </w:tc>
      </w:tr>
    </w:tbl>
    <w:p w:rsidR="002020CD" w:rsidRPr="00E7314A" w:rsidRDefault="0076002E" w:rsidP="00AC24C1">
      <w:r w:rsidRPr="00E7314A">
        <w:rPr>
          <w:noProof/>
          <w:lang w:val="en-IN" w:eastAsia="en-IN"/>
        </w:rPr>
        <mc:AlternateContent>
          <mc:Choice Requires="wps">
            <w:drawing>
              <wp:anchor distT="0" distB="0" distL="114300" distR="114300" simplePos="0" relativeHeight="251686912" behindDoc="1" locked="0" layoutInCell="1" allowOverlap="1" wp14:anchorId="187EE6E8" wp14:editId="576D15A4">
                <wp:simplePos x="0" y="0"/>
                <wp:positionH relativeFrom="page">
                  <wp:align>left</wp:align>
                </wp:positionH>
                <wp:positionV relativeFrom="paragraph">
                  <wp:posOffset>-12880975</wp:posOffset>
                </wp:positionV>
                <wp:extent cx="10147300" cy="4398264"/>
                <wp:effectExtent l="0" t="0" r="0" b="2540"/>
                <wp:wrapNone/>
                <wp:docPr id="21" name="Rectangle 4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8264"/>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5B9D55CF" id="Rectangle 49" o:spid="_x0000_s1026" style="position:absolute;margin-left:0;margin-top:-1014.25pt;width:799pt;height:346.3pt;z-index:-251629568;visibility:visible;mso-wrap-style:square;mso-width-percent:1000;mso-height-percent:0;mso-wrap-distance-left:9pt;mso-wrap-distance-top:0;mso-wrap-distance-right:9pt;mso-wrap-distance-bottom:0;mso-position-horizontal:left;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" fillcolor="#eeece1 [3214]" stroked="f">
                <v:path arrowok="t"/>
                <w10:wrap anchorx="page"/>
              </v:rect>
            </w:pict>
          </mc:Fallback>
        </mc:AlternateContent>
      </w:r>
    </w:p>
    <w:sectPr w:rsidR="002020CD" w:rsidRPr="00E7314A" w:rsidSect="007A377F">
      <w:headerReference w:type="default" r:id="rId19"/>
      <w:footerReference w:type="default" r:id="rId20"/>
      <w:headerReference w:type="first" r:id="rId21"/>
      <w:footerReference w:type="first" r:id="rId22"/>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7475" w:rsidRDefault="00FF7475" w:rsidP="00A4086C">
      <w:r>
        <w:separator/>
      </w:r>
    </w:p>
    <w:p w:rsidR="00FF7475" w:rsidRDefault="00FF7475" w:rsidP="00A4086C"/>
  </w:endnote>
  <w:endnote w:type="continuationSeparator" w:id="0">
    <w:p w:rsidR="00FF7475" w:rsidRDefault="00FF7475" w:rsidP="00A4086C">
      <w:r>
        <w:continuationSeparator/>
      </w:r>
    </w:p>
    <w:p w:rsidR="00FF7475" w:rsidRDefault="00FF7475"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824AF8" w:rsidRDefault="00824AF8" w:rsidP="00824AF8">
    <w:pPr>
      <w:pStyle w:val="Footer"/>
    </w:pPr>
    <w:r w:rsidRPr="00824AF8">
      <w:t xml:space="preserve">PAGE </w:t>
    </w:r>
    <w:r w:rsidRPr="00824AF8">
      <w:fldChar w:fldCharType="begin"/>
    </w:r>
    <w:r w:rsidRPr="00824AF8">
      <w:instrText xml:space="preserve"> PAGE </w:instrText>
    </w:r>
    <w:r w:rsidRPr="00824AF8">
      <w:fldChar w:fldCharType="separate"/>
    </w:r>
    <w:r w:rsidR="005A38DF">
      <w:rPr>
        <w:noProof/>
      </w:rPr>
      <w:t>5</w:t>
    </w:r>
    <w:r w:rsidRPr="00824AF8">
      <w:fldChar w:fldCharType="end"/>
    </w:r>
    <w:r w:rsidR="00E96F61" w:rsidRPr="00824AF8">
      <w:rPr>
        <w:noProof/>
        <w:lang w:val="en-IN" w:eastAsia="en-IN"/>
      </w:rPr>
      <mc:AlternateContent>
        <mc:Choice Requires="wps">
          <w:drawing>
            <wp:anchor distT="0" distB="0" distL="114300" distR="114300" simplePos="0" relativeHeight="251670528" behindDoc="0" locked="0" layoutInCell="1" allowOverlap="1" wp14:anchorId="2DF509EC" wp14:editId="6C5970C8">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231CAB96"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E96F61" w:rsidRDefault="00FF7475" w:rsidP="002C5E34">
    <w:pPr>
      <w:pStyle w:val="Footer"/>
    </w:pPr>
    <w:sdt>
      <w:sdtPr>
        <w:rPr>
          <w:rStyle w:val="PageNumber"/>
        </w:rPr>
        <w:id w:val="882828279"/>
        <w:docPartObj>
          <w:docPartGallery w:val="Page Numbers (Bottom of Page)"/>
          <w:docPartUnique/>
        </w:docPartObj>
      </w:sdtPr>
      <w:sdtEndPr>
        <w:rPr>
          <w:rStyle w:val="PageNumber"/>
        </w:rPr>
      </w:sdtEndPr>
      <w:sdtContent>
        <w:r w:rsidR="00E96F61" w:rsidRPr="00E339B9">
          <w:rPr>
            <w:rStyle w:val="PageNumber"/>
          </w:rPr>
          <w:t xml:space="preserve">PAGE </w:t>
        </w:r>
        <w:r w:rsidR="00E96F61" w:rsidRPr="00E339B9">
          <w:rPr>
            <w:rStyle w:val="PageNumber"/>
          </w:rPr>
          <w:fldChar w:fldCharType="begin"/>
        </w:r>
        <w:r w:rsidR="00E96F61" w:rsidRPr="00E339B9">
          <w:rPr>
            <w:rStyle w:val="PageNumber"/>
          </w:rPr>
          <w:instrText xml:space="preserve"> PAGE </w:instrText>
        </w:r>
        <w:r w:rsidR="00E96F61" w:rsidRPr="00E339B9">
          <w:rPr>
            <w:rStyle w:val="PageNumber"/>
          </w:rPr>
          <w:fldChar w:fldCharType="separate"/>
        </w:r>
        <w:r w:rsidR="005A38DF">
          <w:rPr>
            <w:rStyle w:val="PageNumber"/>
            <w:noProof/>
          </w:rPr>
          <w:t>1</w:t>
        </w:r>
        <w:r w:rsidR="00E96F61" w:rsidRPr="00E339B9">
          <w:rPr>
            <w:rStyle w:val="PageNumber"/>
          </w:rPr>
          <w:fldChar w:fldCharType="end"/>
        </w:r>
      </w:sdtContent>
    </w:sdt>
    <w:r w:rsidR="00E96F61">
      <w:rPr>
        <w:noProof/>
        <w:lang w:val="en-IN" w:eastAsia="en-IN"/>
      </w:rPr>
      <mc:AlternateContent>
        <mc:Choice Requires="wps">
          <w:drawing>
            <wp:anchor distT="0" distB="0" distL="114300" distR="114300" simplePos="0" relativeHeight="251664384" behindDoc="0" locked="0" layoutInCell="1" allowOverlap="1" wp14:anchorId="5CC3C2FB" wp14:editId="79C6701B">
              <wp:simplePos x="0" y="0"/>
              <wp:positionH relativeFrom="page">
                <wp:align>center</wp:align>
              </wp:positionH>
              <wp:positionV relativeFrom="page">
                <wp:align>bottom</wp:align>
              </wp:positionV>
              <wp:extent cx="9144000" cy="374904"/>
              <wp:effectExtent l="0" t="0" r="0" b="6350"/>
              <wp:wrapNone/>
              <wp:docPr id="71" name="Rectangle 5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629C9E3A" id="Rectangle 58" o:spid="_x0000_s1026" style="position:absolute;margin-left:0;margin-top:0;width:10in;height:29.5pt;z-index:251664384;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CrIg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" fillcolor="#1f497d [3215]" stroked="f">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7475" w:rsidRDefault="00FF7475" w:rsidP="00A4086C">
      <w:r>
        <w:separator/>
      </w:r>
    </w:p>
    <w:p w:rsidR="00FF7475" w:rsidRDefault="00FF7475" w:rsidP="00A4086C"/>
  </w:footnote>
  <w:footnote w:type="continuationSeparator" w:id="0">
    <w:p w:rsidR="00FF7475" w:rsidRDefault="00FF7475" w:rsidP="00A4086C">
      <w:r>
        <w:continuationSeparator/>
      </w:r>
    </w:p>
    <w:p w:rsidR="00FF7475" w:rsidRDefault="00FF7475" w:rsidP="00A408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7A377F" w:rsidTr="00633279">
      <w:tc>
        <w:tcPr>
          <w:tcW w:w="9810" w:type="dxa"/>
          <w:vAlign w:val="center"/>
        </w:tcPr>
        <w:p w:rsidR="007A377F" w:rsidRDefault="00FF7475" w:rsidP="007A377F">
          <w:pPr>
            <w:pStyle w:val="Date2"/>
          </w:pPr>
          <w:sdt>
            <w:sdtPr>
              <w:alias w:val="Date"/>
              <w:tag w:val=""/>
              <w:id w:val="-1913544124"/>
              <w:placeholder>
                <w:docPart w:val="4BB90D9E5BB540D783A1821475E80716"/>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C31739" w:rsidRPr="000E3FFB">
            <w:t xml:space="preserve">  / /  </w:t>
          </w:r>
          <w:sdt>
            <w:sdtPr>
              <w:alias w:val="Day"/>
              <w:tag w:val=""/>
              <w:id w:val="2075773477"/>
              <w:placeholder>
                <w:docPart w:val="580C838208F745339B7C53915915B0DE"/>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C31739" w:rsidRPr="000E3FFB">
            <w:t xml:space="preserve">  / /  </w:t>
          </w:r>
          <w:sdt>
            <w:sdtPr>
              <w:alias w:val="Issue Number"/>
              <w:tag w:val=""/>
              <w:id w:val="1121570739"/>
              <w:placeholder>
                <w:docPart w:val="848B3F908CB946C39EE38A8DBA1F677A"/>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c>
        <w:tcPr>
          <w:tcW w:w="4590" w:type="dxa"/>
          <w:shd w:val="clear" w:color="auto" w:fill="1F497D" w:themeFill="text2"/>
        </w:tcPr>
        <w:p w:rsidR="007A377F" w:rsidRPr="007A377F" w:rsidRDefault="00FF7475" w:rsidP="007A377F">
          <w:pPr>
            <w:pStyle w:val="Title2"/>
          </w:pPr>
          <w:sdt>
            <w:sdtPr>
              <w:alias w:val="Title"/>
              <w:tag w:val=""/>
              <w:id w:val="-483392349"/>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bl>
  <w:p w:rsidR="007A377F" w:rsidRPr="007A377F" w:rsidRDefault="007A377F" w:rsidP="007A377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600" w:firstRow="0" w:lastRow="0" w:firstColumn="0" w:lastColumn="0" w:noHBand="1" w:noVBand="1"/>
    </w:tblPr>
    <w:tblGrid>
      <w:gridCol w:w="14390"/>
    </w:tblGrid>
    <w:tr w:rsidR="000F107E" w:rsidTr="00587E7D">
      <w:tc>
        <w:tcPr>
          <w:tcW w:w="14390" w:type="dxa"/>
          <w:shd w:val="clear" w:color="auto" w:fill="1F497D" w:themeFill="text2"/>
          <w:tcMar>
            <w:top w:w="317" w:type="dxa"/>
            <w:left w:w="115" w:type="dxa"/>
            <w:bottom w:w="317" w:type="dxa"/>
            <w:right w:w="115" w:type="dxa"/>
          </w:tcMar>
        </w:tcPr>
        <w:p w:rsidR="000F107E" w:rsidRDefault="000F107E" w:rsidP="000F107E"/>
      </w:tc>
    </w:tr>
    <w:tr w:rsidR="000F107E" w:rsidTr="00587E7D">
      <w:tc>
        <w:tcPr>
          <w:tcW w:w="14390" w:type="dxa"/>
          <w:tcMar>
            <w:top w:w="245" w:type="dxa"/>
            <w:left w:w="115" w:type="dxa"/>
            <w:right w:w="115" w:type="dxa"/>
          </w:tcMar>
        </w:tcPr>
        <w:p w:rsidR="000F107E" w:rsidRDefault="00FF7475" w:rsidP="000F107E">
          <w:pPr>
            <w:pStyle w:val="Date"/>
          </w:pPr>
          <w:sdt>
            <w:sdtPr>
              <w:alias w:val="Date"/>
              <w:tag w:val=""/>
              <w:id w:val="-819499567"/>
              <w:placeholder>
                <w:docPart w:val="ADA3F7408A474BA1B09141BCA4D4400C"/>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0F107E" w:rsidRPr="000E3FFB">
            <w:t xml:space="preserve">  / /  </w:t>
          </w:r>
          <w:sdt>
            <w:sdtPr>
              <w:alias w:val="Day"/>
              <w:tag w:val=""/>
              <w:id w:val="1781150532"/>
              <w:placeholder>
                <w:docPart w:val="D81431372BDA43D8BA861AE87DA882EF"/>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0F107E" w:rsidRPr="000E3FFB">
            <w:t xml:space="preserve">  / /  </w:t>
          </w:r>
          <w:sdt>
            <w:sdtPr>
              <w:alias w:val="Issue Number"/>
              <w:tag w:val=""/>
              <w:id w:val="-96175452"/>
              <w:placeholder>
                <w:docPart w:val="03522586468F4106BB43F4B0113C8F7F"/>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r>
  </w:tbl>
  <w:p w:rsidR="00E96F61" w:rsidRPr="000E3FFB" w:rsidRDefault="00E674D6" w:rsidP="000F107E">
    <w:r w:rsidRPr="000F107E">
      <w:rPr>
        <w:noProof/>
        <w:lang w:val="en-IN" w:eastAsia="en-IN"/>
      </w:rPr>
      <mc:AlternateContent>
        <mc:Choice Requires="wps">
          <w:drawing>
            <wp:anchor distT="0" distB="0" distL="114300" distR="114300" simplePos="0" relativeHeight="251659264" behindDoc="1" locked="0" layoutInCell="1" allowOverlap="1" wp14:anchorId="362053BF" wp14:editId="40BB6EF7">
              <wp:simplePos x="0" y="0"/>
              <wp:positionH relativeFrom="page">
                <wp:align>center</wp:align>
              </wp:positionH>
              <wp:positionV relativeFrom="page">
                <wp:align>top</wp:align>
              </wp:positionV>
              <wp:extent cx="10058400" cy="4187952"/>
              <wp:effectExtent l="0" t="0" r="0" b="3175"/>
              <wp:wrapNone/>
              <wp:docPr id="58" name="Rectangle 7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66C39D23" id="Rectangle 71" o:spid="_x0000_s1026" style="position:absolute;margin-left:0;margin-top:0;width:11in;height:329.75pt;z-index:-251657216;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" fillcolor="#eeece1 [3214]" stroked="f">
              <v:path arrowok="t"/>
              <w10:wrap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056"/>
    <w:rsid w:val="0000051B"/>
    <w:rsid w:val="00012E26"/>
    <w:rsid w:val="00022169"/>
    <w:rsid w:val="000231DB"/>
    <w:rsid w:val="00063F7F"/>
    <w:rsid w:val="0007668F"/>
    <w:rsid w:val="000A224A"/>
    <w:rsid w:val="000B4333"/>
    <w:rsid w:val="000E3FFB"/>
    <w:rsid w:val="000E4CC0"/>
    <w:rsid w:val="000F107E"/>
    <w:rsid w:val="000F71CB"/>
    <w:rsid w:val="001523D7"/>
    <w:rsid w:val="00172E4F"/>
    <w:rsid w:val="001A5F31"/>
    <w:rsid w:val="001D0AC7"/>
    <w:rsid w:val="001D76C3"/>
    <w:rsid w:val="00200FA9"/>
    <w:rsid w:val="002020CD"/>
    <w:rsid w:val="00230283"/>
    <w:rsid w:val="002B66B5"/>
    <w:rsid w:val="002C5E34"/>
    <w:rsid w:val="002D08C9"/>
    <w:rsid w:val="003020EC"/>
    <w:rsid w:val="003123DA"/>
    <w:rsid w:val="003204C4"/>
    <w:rsid w:val="00326EAB"/>
    <w:rsid w:val="00335DF1"/>
    <w:rsid w:val="00367465"/>
    <w:rsid w:val="00381DB7"/>
    <w:rsid w:val="003A79C0"/>
    <w:rsid w:val="003E7D92"/>
    <w:rsid w:val="004149AF"/>
    <w:rsid w:val="004608E9"/>
    <w:rsid w:val="00470E21"/>
    <w:rsid w:val="0049664B"/>
    <w:rsid w:val="00496D3F"/>
    <w:rsid w:val="004C06CD"/>
    <w:rsid w:val="004C7470"/>
    <w:rsid w:val="004F26B2"/>
    <w:rsid w:val="005343CD"/>
    <w:rsid w:val="00543649"/>
    <w:rsid w:val="00567056"/>
    <w:rsid w:val="005711A8"/>
    <w:rsid w:val="00580149"/>
    <w:rsid w:val="00587E7D"/>
    <w:rsid w:val="0059446E"/>
    <w:rsid w:val="005A2093"/>
    <w:rsid w:val="005A38DF"/>
    <w:rsid w:val="005C4C08"/>
    <w:rsid w:val="005F2206"/>
    <w:rsid w:val="005F7E8C"/>
    <w:rsid w:val="00623BAC"/>
    <w:rsid w:val="00633279"/>
    <w:rsid w:val="006614AE"/>
    <w:rsid w:val="006B246D"/>
    <w:rsid w:val="006E0DC4"/>
    <w:rsid w:val="006E596E"/>
    <w:rsid w:val="00721871"/>
    <w:rsid w:val="00724F53"/>
    <w:rsid w:val="007347D3"/>
    <w:rsid w:val="0076002E"/>
    <w:rsid w:val="007A377F"/>
    <w:rsid w:val="00824AF8"/>
    <w:rsid w:val="008E34E1"/>
    <w:rsid w:val="00900E0D"/>
    <w:rsid w:val="0092642A"/>
    <w:rsid w:val="00940811"/>
    <w:rsid w:val="00977992"/>
    <w:rsid w:val="009C1CD2"/>
    <w:rsid w:val="00A15039"/>
    <w:rsid w:val="00A17D09"/>
    <w:rsid w:val="00A37FA5"/>
    <w:rsid w:val="00A4086C"/>
    <w:rsid w:val="00A53D48"/>
    <w:rsid w:val="00AA4797"/>
    <w:rsid w:val="00AB13A5"/>
    <w:rsid w:val="00AC24C1"/>
    <w:rsid w:val="00AF5AFD"/>
    <w:rsid w:val="00B10F04"/>
    <w:rsid w:val="00B42612"/>
    <w:rsid w:val="00B70471"/>
    <w:rsid w:val="00B80A43"/>
    <w:rsid w:val="00B979F8"/>
    <w:rsid w:val="00BC778E"/>
    <w:rsid w:val="00C31739"/>
    <w:rsid w:val="00C317BE"/>
    <w:rsid w:val="00C722CA"/>
    <w:rsid w:val="00C907CB"/>
    <w:rsid w:val="00CA4EE4"/>
    <w:rsid w:val="00CB38DF"/>
    <w:rsid w:val="00CD3F66"/>
    <w:rsid w:val="00CF454A"/>
    <w:rsid w:val="00D510DE"/>
    <w:rsid w:val="00D90CAB"/>
    <w:rsid w:val="00DA2231"/>
    <w:rsid w:val="00DA71B3"/>
    <w:rsid w:val="00DB39BE"/>
    <w:rsid w:val="00DD2548"/>
    <w:rsid w:val="00DD774E"/>
    <w:rsid w:val="00E03278"/>
    <w:rsid w:val="00E339B9"/>
    <w:rsid w:val="00E47FD9"/>
    <w:rsid w:val="00E5732F"/>
    <w:rsid w:val="00E674D6"/>
    <w:rsid w:val="00E7314A"/>
    <w:rsid w:val="00E821D6"/>
    <w:rsid w:val="00E96F61"/>
    <w:rsid w:val="00EA7581"/>
    <w:rsid w:val="00ED7B16"/>
    <w:rsid w:val="00EE15AE"/>
    <w:rsid w:val="00F627CE"/>
    <w:rsid w:val="00F652B2"/>
    <w:rsid w:val="00F70E4E"/>
    <w:rsid w:val="00FD60FD"/>
    <w:rsid w:val="00FE3454"/>
    <w:rsid w:val="00FF7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34"/>
  </w:style>
  <w:style w:type="paragraph" w:styleId="Heading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Heading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9"/>
    <w:qFormat/>
    <w:rsid w:val="00AA4797"/>
    <w:pPr>
      <w:spacing w:before="240"/>
      <w:outlineLvl w:val="2"/>
    </w:pPr>
    <w:rPr>
      <w:b/>
      <w:sz w:val="52"/>
    </w:rPr>
  </w:style>
  <w:style w:type="paragraph" w:styleId="Heading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Heading5">
    <w:name w:val="heading 5"/>
    <w:basedOn w:val="Normal"/>
    <w:next w:val="Normal"/>
    <w:link w:val="Heading5Char"/>
    <w:uiPriority w:val="9"/>
    <w:qFormat/>
    <w:rsid w:val="00940811"/>
    <w:pPr>
      <w:pBdr>
        <w:bottom w:val="single" w:sz="12" w:space="6" w:color="808080" w:themeColor="background1" w:themeShade="80"/>
      </w:pBdr>
      <w:spacing w:before="240" w:after="240"/>
      <w:outlineLvl w:val="4"/>
    </w:pPr>
    <w:rPr>
      <w:b/>
      <w:sz w:val="70"/>
    </w:rPr>
  </w:style>
  <w:style w:type="paragraph" w:styleId="Heading6">
    <w:name w:val="heading 6"/>
    <w:basedOn w:val="Normal"/>
    <w:next w:val="Normal"/>
    <w:link w:val="Heading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Heading7">
    <w:name w:val="heading 7"/>
    <w:basedOn w:val="Normal"/>
    <w:next w:val="Normal"/>
    <w:link w:val="Heading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rsid w:val="00FD60FD"/>
    <w:pPr>
      <w:jc w:val="right"/>
    </w:pPr>
    <w:rPr>
      <w:rFonts w:ascii="Arial" w:hAnsi="Arial"/>
      <w:b/>
      <w:caps/>
      <w:color w:val="1F497D" w:themeColor="text2"/>
    </w:rPr>
  </w:style>
  <w:style w:type="character" w:customStyle="1" w:styleId="FooterChar">
    <w:name w:val="Footer Char"/>
    <w:basedOn w:val="DefaultParagraphFont"/>
    <w:link w:val="Footer"/>
    <w:uiPriority w:val="99"/>
    <w:rsid w:val="00FD60FD"/>
    <w:rPr>
      <w:rFonts w:ascii="Arial" w:hAnsi="Arial"/>
      <w:b/>
      <w:caps/>
      <w:color w:val="1F497D" w:themeColor="text2"/>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uiPriority w:val="9"/>
    <w:qFormat/>
    <w:rsid w:val="00FD60FD"/>
    <w:pPr>
      <w:jc w:val="center"/>
    </w:pPr>
    <w:rPr>
      <w:rFonts w:asciiTheme="majorHAnsi" w:hAnsiTheme="majorHAnsi"/>
      <w:b/>
      <w:caps/>
      <w:color w:val="1F497D" w:themeColor="text2"/>
      <w:sz w:val="175"/>
    </w:rPr>
  </w:style>
  <w:style w:type="character" w:customStyle="1" w:styleId="TitleChar">
    <w:name w:val="Title Char"/>
    <w:basedOn w:val="DefaultParagraphFont"/>
    <w:link w:val="Title"/>
    <w:uiPriority w:val="9"/>
    <w:rsid w:val="00FD60FD"/>
    <w:rPr>
      <w:rFonts w:asciiTheme="majorHAnsi" w:hAnsiTheme="majorHAnsi"/>
      <w:b/>
      <w:caps/>
      <w:color w:val="1F497D" w:themeColor="text2"/>
      <w:sz w:val="175"/>
    </w:rPr>
  </w:style>
  <w:style w:type="paragraph" w:styleId="Subtitle">
    <w:name w:val="Subtitle"/>
    <w:basedOn w:val="Normal"/>
    <w:next w:val="Normal"/>
    <w:link w:val="SubtitleChar"/>
    <w:uiPriority w:val="10"/>
    <w:qFormat/>
    <w:rsid w:val="00172E4F"/>
    <w:pPr>
      <w:jc w:val="center"/>
    </w:pPr>
    <w:rPr>
      <w:rFonts w:asciiTheme="majorHAnsi" w:hAnsiTheme="majorHAnsi"/>
      <w:b/>
      <w:caps/>
      <w:sz w:val="44"/>
    </w:rPr>
  </w:style>
  <w:style w:type="character" w:customStyle="1" w:styleId="SubtitleChar">
    <w:name w:val="Subtitle Char"/>
    <w:basedOn w:val="DefaultParagraphFont"/>
    <w:link w:val="Subtitle"/>
    <w:uiPriority w:val="10"/>
    <w:rsid w:val="00172E4F"/>
    <w:rPr>
      <w:rFonts w:asciiTheme="majorHAnsi" w:hAnsiTheme="majorHAnsi"/>
      <w:b/>
      <w:caps/>
      <w:sz w:val="44"/>
    </w:rPr>
  </w:style>
  <w:style w:type="table" w:styleId="TableGrid">
    <w:name w:val="Table Grid"/>
    <w:basedOn w:val="Table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Caption">
    <w:name w:val="Picture Caption"/>
    <w:basedOn w:val="Normal"/>
    <w:next w:val="Normal"/>
    <w:uiPriority w:val="12"/>
    <w:qFormat/>
    <w:rsid w:val="005F7E8C"/>
    <w:pPr>
      <w:spacing w:before="120" w:after="200"/>
    </w:pPr>
    <w:rPr>
      <w:rFonts w:ascii="Arial"/>
      <w:b/>
      <w:sz w:val="20"/>
    </w:rPr>
  </w:style>
  <w:style w:type="paragraph" w:customStyle="1" w:styleId="AuthorName">
    <w:name w:val="Author Name"/>
    <w:basedOn w:val="Normal"/>
    <w:next w:val="Normal"/>
    <w:uiPriority w:val="12"/>
    <w:qFormat/>
    <w:rsid w:val="00724F53"/>
    <w:pPr>
      <w:pBdr>
        <w:bottom w:val="single" w:sz="8" w:space="6" w:color="808080" w:themeColor="background1" w:themeShade="80"/>
      </w:pBdr>
      <w:spacing w:after="240"/>
    </w:pPr>
    <w:rPr>
      <w:b/>
      <w:caps/>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Heading5Char">
    <w:name w:val="Heading 5 Char"/>
    <w:basedOn w:val="DefaultParagraphFont"/>
    <w:link w:val="Heading5"/>
    <w:uiPriority w:val="9"/>
    <w:rsid w:val="002C5E34"/>
    <w:rPr>
      <w:b/>
      <w:sz w:val="70"/>
    </w:rPr>
  </w:style>
  <w:style w:type="paragraph" w:customStyle="1" w:styleId="Heading3Alter">
    <w:name w:val="Heading 3 Alter"/>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 w:type="paragraph" w:styleId="Date">
    <w:name w:val="Date"/>
    <w:basedOn w:val="Normal"/>
    <w:next w:val="Normal"/>
    <w:link w:val="DateChar"/>
    <w:uiPriority w:val="11"/>
    <w:qFormat/>
    <w:rsid w:val="00FD60FD"/>
    <w:pPr>
      <w:jc w:val="center"/>
    </w:pPr>
    <w:rPr>
      <w:rFonts w:ascii="Arial" w:hAnsi="Arial"/>
      <w:b/>
      <w:caps/>
      <w:color w:val="1F497D" w:themeColor="text2"/>
      <w:sz w:val="28"/>
    </w:rPr>
  </w:style>
  <w:style w:type="character" w:customStyle="1" w:styleId="DateChar">
    <w:name w:val="Date Char"/>
    <w:basedOn w:val="DefaultParagraphFont"/>
    <w:link w:val="Date"/>
    <w:uiPriority w:val="11"/>
    <w:rsid w:val="00FD60FD"/>
    <w:rPr>
      <w:rFonts w:ascii="Arial" w:hAnsi="Arial"/>
      <w:b/>
      <w:caps/>
      <w:color w:val="1F497D" w:themeColor="text2"/>
      <w:sz w:val="28"/>
    </w:rPr>
  </w:style>
  <w:style w:type="paragraph" w:customStyle="1" w:styleId="IssueHeader">
    <w:name w:val="Issue Header"/>
    <w:basedOn w:val="Normal"/>
    <w:next w:val="Normal"/>
    <w:link w:val="IssueHeaderChar"/>
    <w:uiPriority w:val="13"/>
    <w:qFormat/>
    <w:rsid w:val="00E5732F"/>
    <w:rPr>
      <w:i/>
      <w:caps/>
      <w:color w:val="1F497D" w:themeColor="text2"/>
      <w:sz w:val="52"/>
    </w:rPr>
  </w:style>
  <w:style w:type="paragraph" w:customStyle="1" w:styleId="Date2">
    <w:name w:val="Date 2"/>
    <w:basedOn w:val="Normal"/>
    <w:next w:val="Normal"/>
    <w:link w:val="Date2Char"/>
    <w:uiPriority w:val="11"/>
    <w:qFormat/>
    <w:rsid w:val="009C1CD2"/>
    <w:rPr>
      <w:rFonts w:ascii="Arial" w:hAnsi="Arial"/>
      <w:b/>
      <w:caps/>
      <w:color w:val="7F7F7F" w:themeColor="text1" w:themeTint="80"/>
      <w:sz w:val="28"/>
    </w:rPr>
  </w:style>
  <w:style w:type="character" w:customStyle="1" w:styleId="IssueHeaderChar">
    <w:name w:val="Issue Header Char"/>
    <w:basedOn w:val="DefaultParagraphFont"/>
    <w:link w:val="IssueHeader"/>
    <w:uiPriority w:val="13"/>
    <w:rsid w:val="002C5E34"/>
    <w:rPr>
      <w:i/>
      <w:caps/>
      <w:color w:val="1F497D" w:themeColor="text2"/>
      <w:sz w:val="52"/>
    </w:rPr>
  </w:style>
  <w:style w:type="paragraph" w:customStyle="1" w:styleId="Title2">
    <w:name w:val="Title 2"/>
    <w:basedOn w:val="Normal"/>
    <w:next w:val="Normal"/>
    <w:link w:val="Title2Char"/>
    <w:uiPriority w:val="9"/>
    <w:qFormat/>
    <w:rsid w:val="00FD60FD"/>
    <w:pPr>
      <w:jc w:val="center"/>
    </w:pPr>
    <w:rPr>
      <w:rFonts w:asciiTheme="majorHAnsi" w:hAnsiTheme="majorHAnsi"/>
      <w:b/>
      <w:caps/>
      <w:color w:val="FFFFFF" w:themeColor="background1"/>
      <w:sz w:val="64"/>
    </w:rPr>
  </w:style>
  <w:style w:type="character" w:customStyle="1" w:styleId="Date2Char">
    <w:name w:val="Date 2 Char"/>
    <w:basedOn w:val="DefaultParagraphFont"/>
    <w:link w:val="Date2"/>
    <w:uiPriority w:val="11"/>
    <w:rsid w:val="002C5E34"/>
    <w:rPr>
      <w:rFonts w:ascii="Arial" w:hAnsi="Arial"/>
      <w:b/>
      <w:caps/>
      <w:color w:val="7F7F7F" w:themeColor="text1" w:themeTint="80"/>
      <w:sz w:val="28"/>
    </w:rPr>
  </w:style>
  <w:style w:type="character" w:customStyle="1" w:styleId="Heading6Char">
    <w:name w:val="Heading 6 Char"/>
    <w:basedOn w:val="DefaultParagraphFont"/>
    <w:link w:val="Heading6"/>
    <w:uiPriority w:val="9"/>
    <w:rsid w:val="00FD60FD"/>
    <w:rPr>
      <w:rFonts w:asciiTheme="majorHAnsi" w:eastAsiaTheme="majorEastAsia" w:hAnsiTheme="majorHAnsi" w:cstheme="majorBidi"/>
      <w:b/>
      <w:caps/>
      <w:color w:val="FFFFFF" w:themeColor="background1"/>
      <w:sz w:val="44"/>
    </w:rPr>
  </w:style>
  <w:style w:type="character" w:customStyle="1" w:styleId="Title2Char">
    <w:name w:val="Title 2 Char"/>
    <w:basedOn w:val="DefaultParagraphFont"/>
    <w:link w:val="Title2"/>
    <w:uiPriority w:val="9"/>
    <w:rsid w:val="00FD60FD"/>
    <w:rPr>
      <w:rFonts w:asciiTheme="majorHAnsi" w:hAnsiTheme="majorHAnsi"/>
      <w:b/>
      <w:caps/>
      <w:color w:val="FFFFFF" w:themeColor="background1"/>
      <w:sz w:val="64"/>
    </w:rPr>
  </w:style>
  <w:style w:type="character" w:customStyle="1" w:styleId="Heading7Char">
    <w:name w:val="Heading 7 Char"/>
    <w:basedOn w:val="DefaultParagraphFont"/>
    <w:link w:val="Heading7"/>
    <w:uiPriority w:val="9"/>
    <w:rsid w:val="00CB38DF"/>
    <w:rPr>
      <w:rFonts w:eastAsiaTheme="majorEastAsia" w:cstheme="majorBidi"/>
      <w:iCs/>
      <w:color w:val="000000" w:themeColor="text1"/>
      <w:sz w:val="52"/>
    </w:rPr>
  </w:style>
  <w:style w:type="character" w:styleId="Strong">
    <w:name w:val="Strong"/>
    <w:basedOn w:val="DefaultParagraphFont"/>
    <w:uiPriority w:val="22"/>
    <w:qFormat/>
    <w:rsid w:val="0007668F"/>
    <w:rPr>
      <w:b/>
      <w:bCs/>
    </w:rPr>
  </w:style>
  <w:style w:type="character" w:styleId="Hyperlink">
    <w:name w:val="Hyperlink"/>
    <w:basedOn w:val="DefaultParagraphFont"/>
    <w:uiPriority w:val="99"/>
    <w:semiHidden/>
    <w:unhideWhenUsed/>
    <w:rsid w:val="00DA2231"/>
    <w:rPr>
      <w:color w:val="0000FF"/>
      <w:u w:val="single"/>
    </w:rPr>
  </w:style>
  <w:style w:type="paragraph" w:styleId="NoSpacing">
    <w:name w:val="No Spacing"/>
    <w:link w:val="NoSpacingChar"/>
    <w:uiPriority w:val="1"/>
    <w:qFormat/>
    <w:rsid w:val="00DA2231"/>
    <w:pPr>
      <w:widowControl/>
      <w:autoSpaceDE/>
      <w:autoSpaceDN/>
    </w:pPr>
    <w:rPr>
      <w:rFonts w:eastAsiaTheme="minorEastAsia"/>
      <w:sz w:val="22"/>
      <w:szCs w:val="22"/>
    </w:rPr>
  </w:style>
  <w:style w:type="character" w:customStyle="1" w:styleId="NoSpacingChar">
    <w:name w:val="No Spacing Char"/>
    <w:basedOn w:val="DefaultParagraphFont"/>
    <w:link w:val="NoSpacing"/>
    <w:uiPriority w:val="1"/>
    <w:rsid w:val="00DA2231"/>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VPW\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EBDE21CC54F402E83D1E295A6E96128"/>
        <w:category>
          <w:name w:val="General"/>
          <w:gallery w:val="placeholder"/>
        </w:category>
        <w:types>
          <w:type w:val="bbPlcHdr"/>
        </w:types>
        <w:behaviors>
          <w:behavior w:val="content"/>
        </w:behaviors>
        <w:guid w:val="{FCD4BB5F-D176-4A57-B3D0-A6F15A075206}"/>
      </w:docPartPr>
      <w:docPartBody>
        <w:p w:rsidR="00000000" w:rsidRDefault="00904010">
          <w:pPr>
            <w:pStyle w:val="EEBDE21CC54F402E83D1E295A6E96128"/>
          </w:pPr>
          <w:r>
            <w:t>Newspaper</w:t>
          </w:r>
        </w:p>
      </w:docPartBody>
    </w:docPart>
    <w:docPart>
      <w:docPartPr>
        <w:name w:val="6A8DB5B92A264101B7B1AA8A42A21858"/>
        <w:category>
          <w:name w:val="General"/>
          <w:gallery w:val="placeholder"/>
        </w:category>
        <w:types>
          <w:type w:val="bbPlcHdr"/>
        </w:types>
        <w:behaviors>
          <w:behavior w:val="content"/>
        </w:behaviors>
        <w:guid w:val="{32852DA5-0FCC-4695-AEF9-B1F918EBF1EE}"/>
      </w:docPartPr>
      <w:docPartBody>
        <w:p w:rsidR="00000000" w:rsidRDefault="00904010">
          <w:pPr>
            <w:pStyle w:val="6A8DB5B92A264101B7B1AA8A42A21858"/>
          </w:pPr>
          <w:r w:rsidRPr="00E7314A">
            <w:t>Title related to pic</w:t>
          </w:r>
        </w:p>
      </w:docPartBody>
    </w:docPart>
    <w:docPart>
      <w:docPartPr>
        <w:name w:val="0A75568E40194AFC9C9B28CA749B7ACB"/>
        <w:category>
          <w:name w:val="General"/>
          <w:gallery w:val="placeholder"/>
        </w:category>
        <w:types>
          <w:type w:val="bbPlcHdr"/>
        </w:types>
        <w:behaviors>
          <w:behavior w:val="content"/>
        </w:behaviors>
        <w:guid w:val="{0ABEE669-3450-43E2-A803-161D2D686826}"/>
      </w:docPartPr>
      <w:docPartBody>
        <w:p w:rsidR="00000000" w:rsidRDefault="00904010">
          <w:pPr>
            <w:pStyle w:val="0A75568E40194AFC9C9B28CA749B7ACB"/>
          </w:pPr>
          <w:r w:rsidRPr="00E7314A">
            <w:t>Lorem ipsum dolor sit amet elit.</w:t>
          </w:r>
        </w:p>
      </w:docPartBody>
    </w:docPart>
    <w:docPart>
      <w:docPartPr>
        <w:name w:val="E5C58126BE764EBD9219965D4621B28B"/>
        <w:category>
          <w:name w:val="General"/>
          <w:gallery w:val="placeholder"/>
        </w:category>
        <w:types>
          <w:type w:val="bbPlcHdr"/>
        </w:types>
        <w:behaviors>
          <w:behavior w:val="content"/>
        </w:behaviors>
        <w:guid w:val="{41484A9E-97D8-45A6-B1A5-5234FC773DE2}"/>
      </w:docPartPr>
      <w:docPartBody>
        <w:p w:rsidR="00000000" w:rsidRDefault="00904010">
          <w:pPr>
            <w:pStyle w:val="E5C58126BE764EBD9219965D4621B28B"/>
          </w:pPr>
          <w:r w:rsidRPr="00E7314A">
            <w:t>In eget auctor mi.</w:t>
          </w:r>
        </w:p>
      </w:docPartBody>
    </w:docPart>
    <w:docPart>
      <w:docPartPr>
        <w:name w:val="733C466CB9C04E2FB453BCB5C00E21C8"/>
        <w:category>
          <w:name w:val="General"/>
          <w:gallery w:val="placeholder"/>
        </w:category>
        <w:types>
          <w:type w:val="bbPlcHdr"/>
        </w:types>
        <w:behaviors>
          <w:behavior w:val="content"/>
        </w:behaviors>
        <w:guid w:val="{6868DBF7-6E85-4E80-8AAC-31C3DFCBCA8B}"/>
      </w:docPartPr>
      <w:docPartBody>
        <w:p w:rsidR="00000000" w:rsidRDefault="00904010">
          <w:pPr>
            <w:pStyle w:val="733C466CB9C04E2FB453BCB5C00E21C8"/>
          </w:pPr>
          <w:r w:rsidRPr="00E7314A">
            <w:t>KEYWORD</w:t>
          </w:r>
        </w:p>
      </w:docPartBody>
    </w:docPart>
    <w:docPart>
      <w:docPartPr>
        <w:name w:val="C883A52033B346A28306D244551FA837"/>
        <w:category>
          <w:name w:val="General"/>
          <w:gallery w:val="placeholder"/>
        </w:category>
        <w:types>
          <w:type w:val="bbPlcHdr"/>
        </w:types>
        <w:behaviors>
          <w:behavior w:val="content"/>
        </w:behaviors>
        <w:guid w:val="{C03639F1-47AA-472B-919D-FD85976D7B5E}"/>
      </w:docPartPr>
      <w:docPartBody>
        <w:p w:rsidR="00000000" w:rsidRDefault="00904010">
          <w:pPr>
            <w:pStyle w:val="C883A52033B346A28306D244551FA837"/>
          </w:pPr>
          <w:r w:rsidRPr="00E7314A">
            <w:t>Featured topic with short title.</w:t>
          </w:r>
        </w:p>
      </w:docPartBody>
    </w:docPart>
    <w:docPart>
      <w:docPartPr>
        <w:name w:val="D36431CE201F469299098EE302161C59"/>
        <w:category>
          <w:name w:val="General"/>
          <w:gallery w:val="placeholder"/>
        </w:category>
        <w:types>
          <w:type w:val="bbPlcHdr"/>
        </w:types>
        <w:behaviors>
          <w:behavior w:val="content"/>
        </w:behaviors>
        <w:guid w:val="{EAA86837-40A1-49DA-877D-6DA35D27AD62}"/>
      </w:docPartPr>
      <w:docPartBody>
        <w:p w:rsidR="00000000" w:rsidRDefault="00904010">
          <w:pPr>
            <w:pStyle w:val="D36431CE201F469299098EE302161C59"/>
          </w:pPr>
          <w:r w:rsidRPr="00E7314A">
            <w:t>AUTHOR NAME</w:t>
          </w:r>
          <w:r w:rsidRPr="00E7314A">
            <w:br/>
            <w:t>DATE</w:t>
          </w:r>
        </w:p>
      </w:docPartBody>
    </w:docPart>
    <w:docPart>
      <w:docPartPr>
        <w:name w:val="CA18AA639B344571AC982FAD6464CD42"/>
        <w:category>
          <w:name w:val="General"/>
          <w:gallery w:val="placeholder"/>
        </w:category>
        <w:types>
          <w:type w:val="bbPlcHdr"/>
        </w:types>
        <w:behaviors>
          <w:behavior w:val="content"/>
        </w:behaviors>
        <w:guid w:val="{BE12C432-ABEE-4560-94FB-52D4590C593A}"/>
      </w:docPartPr>
      <w:docPartBody>
        <w:p w:rsidR="008A3131" w:rsidRPr="00E7314A" w:rsidRDefault="00904010" w:rsidP="00AB13A5">
          <w:r w:rsidRPr="00E7314A">
            <w:t>Lorem ipsum dolor sit amet, consectetur adipi- scing elit. Fusce vel laoreet orci. In eget auctor mi.</w:t>
          </w:r>
          <w:r w:rsidRPr="00E7314A">
            <w:t xml:space="preserve"> Maecenas ipsum purus, imperdiet ullamcor- per quam sit amet, malesuada semper sem. Duis elit quam, sagittis sed justo at, condimentum porttitor velit. Vivamus rutrum a enim eget molestie. Sed pharetra diam metus, id ornare dolor lobortis quis. Integer gra</w:t>
          </w:r>
          <w:r w:rsidRPr="00E7314A">
            <w:t>vida, ipsum non venenatis pretium, elit mauris ultrices neque, quis tincidunt arcu velit sed dolor. Suspendisse non lacus at orci hendrerit tincidunt. Quisque consequat faucibus luctus. Ut sollicitudin arcu mauris, non dictum est viverra vitae.</w:t>
          </w:r>
        </w:p>
        <w:p w:rsidR="008A3131" w:rsidRPr="00E7314A" w:rsidRDefault="00904010" w:rsidP="00AB13A5"/>
        <w:p w:rsidR="008A3131" w:rsidRPr="00E7314A" w:rsidRDefault="00904010" w:rsidP="00AB13A5">
          <w:r w:rsidRPr="00E7314A">
            <w:t>Proin dolo</w:t>
          </w:r>
          <w:r w:rsidRPr="00E7314A">
            <w:t>r massa, aliquet sit amet pharetra quis, efficitur a massa. Praesent dolor tortor, feugiat id porttitor a, scelerisque non purus. Sed ac fermentum velit. In vitae mollis quam.</w:t>
          </w:r>
        </w:p>
        <w:p w:rsidR="008A3131" w:rsidRPr="00E7314A" w:rsidRDefault="00904010" w:rsidP="00AB13A5">
          <w:r w:rsidRPr="00E7314A">
            <w:t>Praesent sit amet maximus eros, quis mollis odio. Nunc eget dignissim est. Donec</w:t>
          </w:r>
          <w:r w:rsidRPr="00E7314A">
            <w:t xml:space="preserve">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w:t>
          </w:r>
          <w:r w:rsidRPr="002D08C9">
            <w:rPr>
              <w:lang w:val="it-IT"/>
            </w:rPr>
            <w:t xml:space="preserve">elementum vulputate. Integer ullamcorper ligula quis enim efficitur, non pellentesque nunc facilisis. Sed mollis et arcu vitae suscipit. Etiam scelerisque ante vel nibh bibendum, et interdum odio venenatis. </w:t>
          </w:r>
          <w:r w:rsidRPr="00E7314A">
            <w:t>Mauris congue venenatis nibh, vitae condimentum m</w:t>
          </w:r>
          <w:r w:rsidRPr="00E7314A">
            <w:t>assa varius vel. Praesent sit amet maximus eros, quis mollis odio.</w:t>
          </w:r>
        </w:p>
        <w:p w:rsidR="00000000" w:rsidRDefault="00904010"/>
      </w:docPartBody>
    </w:docPart>
    <w:docPart>
      <w:docPartPr>
        <w:name w:val="DC5F4B73D25D43CDADDBE856687F3019"/>
        <w:category>
          <w:name w:val="General"/>
          <w:gallery w:val="placeholder"/>
        </w:category>
        <w:types>
          <w:type w:val="bbPlcHdr"/>
        </w:types>
        <w:behaviors>
          <w:behavior w:val="content"/>
        </w:behaviors>
        <w:guid w:val="{65D24A64-8A17-46B7-AB99-0235E0EDD489}"/>
      </w:docPartPr>
      <w:docPartBody>
        <w:p w:rsidR="00000000" w:rsidRDefault="00904010">
          <w:pPr>
            <w:pStyle w:val="DC5F4B73D25D43CDADDBE856687F3019"/>
          </w:pPr>
          <w:r w:rsidRPr="00E7314A">
            <w:t>KEYWORD</w:t>
          </w:r>
        </w:p>
      </w:docPartBody>
    </w:docPart>
    <w:docPart>
      <w:docPartPr>
        <w:name w:val="13228800DED54416BAA1417BE9C777C5"/>
        <w:category>
          <w:name w:val="General"/>
          <w:gallery w:val="placeholder"/>
        </w:category>
        <w:types>
          <w:type w:val="bbPlcHdr"/>
        </w:types>
        <w:behaviors>
          <w:behavior w:val="content"/>
        </w:behaviors>
        <w:guid w:val="{F75CCB58-2B4F-4F98-A950-474476BCE092}"/>
      </w:docPartPr>
      <w:docPartBody>
        <w:p w:rsidR="00000000" w:rsidRDefault="00904010">
          <w:pPr>
            <w:pStyle w:val="13228800DED54416BAA1417BE9C777C5"/>
          </w:pPr>
          <w:r w:rsidRPr="00E7314A">
            <w:t>Lorem ipsum dolor</w:t>
          </w:r>
        </w:p>
      </w:docPartBody>
    </w:docPart>
    <w:docPart>
      <w:docPartPr>
        <w:name w:val="3C3C313AD7D545F19C991B3694D43ECB"/>
        <w:category>
          <w:name w:val="General"/>
          <w:gallery w:val="placeholder"/>
        </w:category>
        <w:types>
          <w:type w:val="bbPlcHdr"/>
        </w:types>
        <w:behaviors>
          <w:behavior w:val="content"/>
        </w:behaviors>
        <w:guid w:val="{9C8DE808-343F-4F45-832A-8250E1FF5D78}"/>
      </w:docPartPr>
      <w:docPartBody>
        <w:p w:rsidR="00000000" w:rsidRDefault="00904010">
          <w:pPr>
            <w:pStyle w:val="3C3C313AD7D545F19C991B3694D43ECB"/>
          </w:pPr>
          <w:r w:rsidRPr="00E7314A">
            <w:t>AUTHOR NAME</w:t>
          </w:r>
          <w:r w:rsidRPr="00E7314A">
            <w:br/>
            <w:t>DATE</w:t>
          </w:r>
        </w:p>
      </w:docPartBody>
    </w:docPart>
    <w:docPart>
      <w:docPartPr>
        <w:name w:val="E53FFA250E5E4BFF8BC8DB28C7D323D8"/>
        <w:category>
          <w:name w:val="General"/>
          <w:gallery w:val="placeholder"/>
        </w:category>
        <w:types>
          <w:type w:val="bbPlcHdr"/>
        </w:types>
        <w:behaviors>
          <w:behavior w:val="content"/>
        </w:behaviors>
        <w:guid w:val="{6D55AC09-C53C-4DA0-80B6-40DCA23CF34D}"/>
      </w:docPartPr>
      <w:docPartBody>
        <w:p w:rsidR="00000000" w:rsidRDefault="00904010">
          <w:pPr>
            <w:pStyle w:val="E53FFA250E5E4BFF8BC8DB28C7D323D8"/>
          </w:pPr>
          <w:r w:rsidRPr="00E7314A">
            <w:t>Lorem ipsum dolor sit amet, consectetur adipi- scing elit. Fusce vel laoreet orci. In eget auctor mi. Maecenas ipsum purus, imperdiet ull</w:t>
          </w:r>
          <w:r w:rsidRPr="00E7314A">
            <w:t>amcor- per quam sit amet, malesuada semper sem. Duis elit quam, sagittis sed justo at, condimentum porttitor velit. Vivamus rutrum a enim eget molestie. Sed pharetra diam metus, id ornare dolor lobortis quis. Integer gravida, ipsum non venenatis pretium, e</w:t>
          </w:r>
          <w:r w:rsidRPr="00E7314A">
            <w:t>lit mauris ultrices neque, quis tincidunt arcu velit sed dolor. Suspendisse non lacus at orci hendrerit tincidunt. Quisque consequat faucibus luctus. Ut sollicitudin arcu mauris, non dictum est viverra vitae.</w:t>
          </w:r>
        </w:p>
      </w:docPartBody>
    </w:docPart>
    <w:docPart>
      <w:docPartPr>
        <w:name w:val="1EF9362F17F14EE293DD83BBB81BADA2"/>
        <w:category>
          <w:name w:val="General"/>
          <w:gallery w:val="placeholder"/>
        </w:category>
        <w:types>
          <w:type w:val="bbPlcHdr"/>
        </w:types>
        <w:behaviors>
          <w:behavior w:val="content"/>
        </w:behaviors>
        <w:guid w:val="{6D2E49E1-2156-4B64-9A71-20974AEC24F7}"/>
      </w:docPartPr>
      <w:docPartBody>
        <w:p w:rsidR="00000000" w:rsidRDefault="00904010">
          <w:pPr>
            <w:pStyle w:val="1EF9362F17F14EE293DD83BBB81BADA2"/>
          </w:pPr>
          <w:r w:rsidRPr="00E7314A">
            <w:t>AUTHOR NAME</w:t>
          </w:r>
          <w:r w:rsidRPr="00E7314A">
            <w:br/>
            <w:t>DATE</w:t>
          </w:r>
        </w:p>
      </w:docPartBody>
    </w:docPart>
    <w:docPart>
      <w:docPartPr>
        <w:name w:val="123EB2E193C74E2F88E740361D32AE67"/>
        <w:category>
          <w:name w:val="General"/>
          <w:gallery w:val="placeholder"/>
        </w:category>
        <w:types>
          <w:type w:val="bbPlcHdr"/>
        </w:types>
        <w:behaviors>
          <w:behavior w:val="content"/>
        </w:behaviors>
        <w:guid w:val="{DBA4AB46-B7ED-4BAB-A2E4-0DC41D1327DF}"/>
      </w:docPartPr>
      <w:docPartBody>
        <w:p w:rsidR="008A3131" w:rsidRPr="00E7314A" w:rsidRDefault="00904010" w:rsidP="00C722CA">
          <w:r w:rsidRPr="00E7314A">
            <w:t xml:space="preserve">Lorem ipsum dolor sit </w:t>
          </w:r>
          <w:r w:rsidRPr="00E7314A">
            <w:t>amet, consectetur adipi- scing elit. Fusce vel laoreet orci. In eget auctor mi. Maecenas ipsum purus, imperdiet ullamcor- per quam sit amet, malesuada semper sem. Duis elit quam, sagittis sed justo at, condimentum porttitor velit. Vivamus rutrum a enim ege</w:t>
          </w:r>
          <w:r w:rsidRPr="00E7314A">
            <w:t>t molestie. Sed pharetra diam metus, id ornare dolor lobortis quis. Integer gravida, ipsum non venenatis pretium, elit mauris ultrices neque, quis tincidunt arcu velit sed dolor. Suspendisse non lacus at orci hendrerit tincidunt. Quisque consequat faucibus</w:t>
          </w:r>
          <w:r w:rsidRPr="00E7314A">
            <w:t xml:space="preserve"> luctus. Ut sollicitudin arcu mauris, non dictum est viverra vitae.</w:t>
          </w:r>
        </w:p>
        <w:p w:rsidR="008A3131" w:rsidRPr="00E7314A" w:rsidRDefault="00904010" w:rsidP="00C722CA"/>
        <w:p w:rsidR="008A3131" w:rsidRPr="00E7314A" w:rsidRDefault="00904010" w:rsidP="00C722CA">
          <w:r w:rsidRPr="00E7314A">
            <w:t>Proin dolor massa, aliquet sit amet pharetra quis, efficitur a massa. Praesent dolor tortor, feugiat id porttitor a, scelerisque non purus. Sed ac fermentum velit. In vitae mollis quam.</w:t>
          </w:r>
        </w:p>
        <w:p w:rsidR="00000000" w:rsidRDefault="00904010">
          <w:pPr>
            <w:pStyle w:val="123EB2E193C74E2F88E740361D32AE67"/>
          </w:pPr>
          <w:r w:rsidRPr="00E7314A">
            <w:t>P</w:t>
          </w:r>
          <w:r w:rsidRPr="00E7314A">
            <w:t>raesent sit amet maximus eros, quis mollis odio. Nunc eget dignissim est. Donec eget justo nec turpis cursus convallis eget nec erat. Nullam vel pellentesque leo. Proin id euismod turpis, sit amet suscipit mauris. Sed sed ullamcorper lectus. Sed eros nisi,</w:t>
          </w:r>
          <w:r w:rsidRPr="00E7314A">
            <w:t xml:space="preserve">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w:t>
          </w:r>
          <w:r w:rsidRPr="002D08C9">
            <w:rPr>
              <w:lang w:val="it-IT"/>
            </w:rPr>
            <w:t xml:space="preserve">, et interdum odio venenatis. </w:t>
          </w:r>
          <w:r w:rsidRPr="00E7314A">
            <w:t>Mauris congue venenatis nibh, vitae condimentum massa varius vel.</w:t>
          </w:r>
        </w:p>
      </w:docPartBody>
    </w:docPart>
    <w:docPart>
      <w:docPartPr>
        <w:name w:val="111F34B6BFFE4F20B5C665F0A93242CE"/>
        <w:category>
          <w:name w:val="General"/>
          <w:gallery w:val="placeholder"/>
        </w:category>
        <w:types>
          <w:type w:val="bbPlcHdr"/>
        </w:types>
        <w:behaviors>
          <w:behavior w:val="content"/>
        </w:behaviors>
        <w:guid w:val="{3B475B6B-8435-4662-9E62-8E5EC484461A}"/>
      </w:docPartPr>
      <w:docPartBody>
        <w:p w:rsidR="00000000" w:rsidRDefault="00904010">
          <w:pPr>
            <w:pStyle w:val="111F34B6BFFE4F20B5C665F0A93242CE"/>
          </w:pPr>
          <w:r w:rsidRPr="00E7314A">
            <w:t>PICTURE CAPTION: Lorem ipsum dolor sit amet, consectetur adipiscing elit. Fusce vel laoreet orci. In eget auctor mi.</w:t>
          </w:r>
        </w:p>
      </w:docPartBody>
    </w:docPart>
    <w:docPart>
      <w:docPartPr>
        <w:name w:val="766EA77AED31462296F436C601F40312"/>
        <w:category>
          <w:name w:val="General"/>
          <w:gallery w:val="placeholder"/>
        </w:category>
        <w:types>
          <w:type w:val="bbPlcHdr"/>
        </w:types>
        <w:behaviors>
          <w:behavior w:val="content"/>
        </w:behaviors>
        <w:guid w:val="{31883207-726F-4449-8D39-13C4C97CEF6B}"/>
      </w:docPartPr>
      <w:docPartBody>
        <w:p w:rsidR="00000000" w:rsidRDefault="00904010">
          <w:pPr>
            <w:pStyle w:val="766EA77AED31462296F436C601F40312"/>
          </w:pPr>
          <w:r w:rsidRPr="00E7314A">
            <w:t xml:space="preserve">PICTURE CAPTION: Lorem ipsum dolor </w:t>
          </w:r>
          <w:r w:rsidRPr="00E7314A">
            <w:t>sit amet, consectetur adipiscing elit. Fusce vel laoreet orci. In eget auctor mi.</w:t>
          </w:r>
        </w:p>
      </w:docPartBody>
    </w:docPart>
    <w:docPart>
      <w:docPartPr>
        <w:name w:val="B21B580546094FC696EAB8F210CDD736"/>
        <w:category>
          <w:name w:val="General"/>
          <w:gallery w:val="placeholder"/>
        </w:category>
        <w:types>
          <w:type w:val="bbPlcHdr"/>
        </w:types>
        <w:behaviors>
          <w:behavior w:val="content"/>
        </w:behaviors>
        <w:guid w:val="{C281FC85-52A0-49DF-9225-2D79BC06DFCC}"/>
      </w:docPartPr>
      <w:docPartBody>
        <w:p w:rsidR="00000000" w:rsidRDefault="00904010">
          <w:pPr>
            <w:pStyle w:val="B21B580546094FC696EAB8F210CDD736"/>
          </w:pPr>
          <w:r w:rsidRPr="00E7314A">
            <w:t>KEYWORD</w:t>
          </w:r>
        </w:p>
      </w:docPartBody>
    </w:docPart>
    <w:docPart>
      <w:docPartPr>
        <w:name w:val="E239985357BB4EE3968F9F68F6FE4D30"/>
        <w:category>
          <w:name w:val="General"/>
          <w:gallery w:val="placeholder"/>
        </w:category>
        <w:types>
          <w:type w:val="bbPlcHdr"/>
        </w:types>
        <w:behaviors>
          <w:behavior w:val="content"/>
        </w:behaviors>
        <w:guid w:val="{A38C2F8C-4073-49CA-ABE8-0DA7AF7103E1}"/>
      </w:docPartPr>
      <w:docPartBody>
        <w:p w:rsidR="00000000" w:rsidRDefault="00904010">
          <w:pPr>
            <w:pStyle w:val="E239985357BB4EE3968F9F68F6FE4D30"/>
          </w:pPr>
          <w:r w:rsidRPr="00E7314A">
            <w:t>The last topic of the newspaper.</w:t>
          </w:r>
        </w:p>
      </w:docPartBody>
    </w:docPart>
    <w:docPart>
      <w:docPartPr>
        <w:name w:val="EAAACE391AB449A6B246A2FF0760C0B4"/>
        <w:category>
          <w:name w:val="General"/>
          <w:gallery w:val="placeholder"/>
        </w:category>
        <w:types>
          <w:type w:val="bbPlcHdr"/>
        </w:types>
        <w:behaviors>
          <w:behavior w:val="content"/>
        </w:behaviors>
        <w:guid w:val="{D464A4FB-BDA0-4E5A-9698-A8351F672924}"/>
      </w:docPartPr>
      <w:docPartBody>
        <w:p w:rsidR="00000000" w:rsidRDefault="00904010">
          <w:pPr>
            <w:pStyle w:val="EAAACE391AB449A6B246A2FF0760C0B4"/>
          </w:pPr>
          <w:r w:rsidRPr="00E7314A">
            <w:t>AUTHOR NAME</w:t>
          </w:r>
          <w:r w:rsidRPr="00E7314A">
            <w:br/>
            <w:t>DATE</w:t>
          </w:r>
        </w:p>
      </w:docPartBody>
    </w:docPart>
    <w:docPart>
      <w:docPartPr>
        <w:name w:val="4757C99A61554E93B00CDE20AF888977"/>
        <w:category>
          <w:name w:val="General"/>
          <w:gallery w:val="placeholder"/>
        </w:category>
        <w:types>
          <w:type w:val="bbPlcHdr"/>
        </w:types>
        <w:behaviors>
          <w:behavior w:val="content"/>
        </w:behaviors>
        <w:guid w:val="{DF9D11F1-E2D9-4A10-AB6F-FDD027A21AEB}"/>
      </w:docPartPr>
      <w:docPartBody>
        <w:p w:rsidR="00000000" w:rsidRDefault="00904010">
          <w:pPr>
            <w:pStyle w:val="4757C99A61554E93B00CDE20AF888977"/>
          </w:pPr>
          <w:r w:rsidRPr="00E7314A">
            <w:t>Lorem ipsum dolor sit amet, consectetur adipiscing elit. Fusce vel laoreet orci. In eget auctor mi. Maecenas ipsum purus, imperdiet ullam- corper quam sit amet, malesuada semper sem. Duis elit quam, sagittis sed justo at, condimentum porttitor velit. Vivam</w:t>
          </w:r>
          <w:r w:rsidRPr="00E7314A">
            <w:t>us rutrum a enim eget molestie. Sed pharetra diam metus, id ornare dolor lobortis quis. Integer gravida, ipsum non venenatis pretium, elit mauris ultrices neque, quis tincidunt arcu velit sed dolor. Suspendisse non lacus at orci hendrerit tincidunt. Quisqu</w:t>
          </w:r>
          <w:r w:rsidRPr="00E7314A">
            <w:t>e consequat faucibus luctus. Ut sollicitudin arcu mauris, non dictum est viverra vitae. Proin dolor massa, aliquet sit amet pharetra quis, efficitur a massa. Praesent dolor tortor, feugiat id porttitor a, scelerisque non purus. Sed ac fermentum velit. In v</w:t>
          </w:r>
          <w:r w:rsidRPr="00E7314A">
            <w:t>itae mollis quam. Praesent sit amet maximus eros, quis mollis odio. Nunc eget dignissim est. Donec eget justo nec turpis</w:t>
          </w:r>
        </w:p>
      </w:docPartBody>
    </w:docPart>
    <w:docPart>
      <w:docPartPr>
        <w:name w:val="CD3703ADDCE2446295EA7A4339230721"/>
        <w:category>
          <w:name w:val="General"/>
          <w:gallery w:val="placeholder"/>
        </w:category>
        <w:types>
          <w:type w:val="bbPlcHdr"/>
        </w:types>
        <w:behaviors>
          <w:behavior w:val="content"/>
        </w:behaviors>
        <w:guid w:val="{D674245E-68A8-44D9-B438-0C07C9D4D668}"/>
      </w:docPartPr>
      <w:docPartBody>
        <w:p w:rsidR="00000000" w:rsidRDefault="00904010">
          <w:pPr>
            <w:pStyle w:val="CD3703ADDCE2446295EA7A4339230721"/>
          </w:pPr>
          <w:r w:rsidRPr="00E7314A">
            <w:t xml:space="preserve">euismod turpis, sit amet suscipit mauris. Sed sed ullamcorper lectus. Sed eros nisi, consequat et auctor vel, placerat quis massa. </w:t>
          </w:r>
          <w:r w:rsidRPr="002D08C9">
            <w:rPr>
              <w:lang w:val="it-IT"/>
            </w:rPr>
            <w:t>Mauris elementum efficitur diam elementum vulputate. Integer ullamcorper ligula quis enim efficitur, non pellentesque nunc facilisis. Sed mollis et arcu vitae suscipit. Etiam scelerisque ante vel nibh bibendum, et inter- dum odio venenatis. Mauris congue v</w:t>
          </w:r>
          <w:r w:rsidRPr="002D08C9">
            <w:rPr>
              <w:lang w:val="it-IT"/>
            </w:rPr>
            <w:t>enenatis nibh, vitae condimentum massa varius vel. Lorem ipsum dolor sit amet, consectetur adipiscing elit. Fusce vel laoreet orci. In eget auctor mi. Maecenas ipsum purus, imperdiet ullamcorper quam sit amet, malesuada semper sem. Duis elit quam, sagittis</w:t>
          </w:r>
          <w:r w:rsidRPr="002D08C9">
            <w:rPr>
              <w:lang w:val="it-IT"/>
            </w:rPr>
            <w:t xml:space="preserve"> sed justo at, condimentum porttitor velit. Vivamus rutrum a enim eget molestie. Sed pharetra diam metus, id ornare dolor lobortis quis. Integer gravida, ipsum non venenatis pretium, elit mauris ultrices neque, quis tincidunt arcu velit sed dolor. </w:t>
          </w:r>
          <w:r w:rsidRPr="00E7314A">
            <w:t>Suspendi</w:t>
          </w:r>
          <w:r w:rsidRPr="00E7314A">
            <w:t>sse non lacus at orci hendrerit tincidunt. Quisque consequat faucibus luctus. Ut sollicitudin arcu mauris, non dictum est viverra vitae.</w:t>
          </w:r>
        </w:p>
      </w:docPartBody>
    </w:docPart>
    <w:docPart>
      <w:docPartPr>
        <w:name w:val="ADA3F7408A474BA1B09141BCA4D4400C"/>
        <w:category>
          <w:name w:val="General"/>
          <w:gallery w:val="placeholder"/>
        </w:category>
        <w:types>
          <w:type w:val="bbPlcHdr"/>
        </w:types>
        <w:behaviors>
          <w:behavior w:val="content"/>
        </w:behaviors>
        <w:guid w:val="{8E6421E1-4EDA-42BD-A421-213D14BDF039}"/>
      </w:docPartPr>
      <w:docPartBody>
        <w:p w:rsidR="00000000" w:rsidRDefault="00904010">
          <w:pPr>
            <w:pStyle w:val="ADA3F7408A474BA1B09141BCA4D4400C"/>
          </w:pPr>
          <w:r w:rsidRPr="007347D3">
            <w:t>PICTURE CAPTION: Lorem ipsum dolor sit amet, consectetur adipiscing elit. Fusce vel laoreet orci. In eget auctor mi.</w:t>
          </w:r>
        </w:p>
      </w:docPartBody>
    </w:docPart>
    <w:docPart>
      <w:docPartPr>
        <w:name w:val="D81431372BDA43D8BA861AE87DA882EF"/>
        <w:category>
          <w:name w:val="General"/>
          <w:gallery w:val="placeholder"/>
        </w:category>
        <w:types>
          <w:type w:val="bbPlcHdr"/>
        </w:types>
        <w:behaviors>
          <w:behavior w:val="content"/>
        </w:behaviors>
        <w:guid w:val="{CD1F67E6-E7CC-4599-BAD2-71FBA5268DEF}"/>
      </w:docPartPr>
      <w:docPartBody>
        <w:p w:rsidR="00000000" w:rsidRDefault="00904010">
          <w:pPr>
            <w:pStyle w:val="D81431372BDA43D8BA861AE87DA882EF"/>
          </w:pPr>
          <w:r w:rsidRPr="00CB38DF">
            <w:t>KEYWORD</w:t>
          </w:r>
        </w:p>
      </w:docPartBody>
    </w:docPart>
    <w:docPart>
      <w:docPartPr>
        <w:name w:val="03522586468F4106BB43F4B0113C8F7F"/>
        <w:category>
          <w:name w:val="General"/>
          <w:gallery w:val="placeholder"/>
        </w:category>
        <w:types>
          <w:type w:val="bbPlcHdr"/>
        </w:types>
        <w:behaviors>
          <w:behavior w:val="content"/>
        </w:behaviors>
        <w:guid w:val="{EBCA8907-9138-4491-B885-FF563E3E5676}"/>
      </w:docPartPr>
      <w:docPartBody>
        <w:p w:rsidR="00000000" w:rsidRDefault="00904010">
          <w:pPr>
            <w:pStyle w:val="03522586468F4106BB43F4B0113C8F7F"/>
          </w:pPr>
          <w:r w:rsidRPr="00CB38DF">
            <w:t>The slogan of this issue</w:t>
          </w:r>
          <w:r w:rsidRPr="00CB38DF">
            <w:br/>
            <w:t>In eget auctor mi.</w:t>
          </w:r>
        </w:p>
      </w:docPartBody>
    </w:docPart>
    <w:docPart>
      <w:docPartPr>
        <w:name w:val="4BB90D9E5BB540D783A1821475E80716"/>
        <w:category>
          <w:name w:val="General"/>
          <w:gallery w:val="placeholder"/>
        </w:category>
        <w:types>
          <w:type w:val="bbPlcHdr"/>
        </w:types>
        <w:behaviors>
          <w:behavior w:val="content"/>
        </w:behaviors>
        <w:guid w:val="{A7D4704F-4218-4218-B243-E8E354FFF3E6}"/>
      </w:docPartPr>
      <w:docPartBody>
        <w:p w:rsidR="00000000" w:rsidRDefault="00904010">
          <w:pPr>
            <w:pStyle w:val="4BB90D9E5BB540D783A1821475E80716"/>
          </w:pPr>
          <w:r w:rsidRPr="00022169">
            <w:t>BIG BANNER</w:t>
          </w:r>
          <w:r w:rsidRPr="00022169">
            <w:rPr>
              <w:spacing w:val="-89"/>
            </w:rPr>
            <w:t xml:space="preserve"> </w:t>
          </w:r>
          <w:r>
            <w:rPr>
              <w:spacing w:val="-89"/>
            </w:rPr>
            <w:t>W</w:t>
          </w:r>
          <w:r w:rsidRPr="00022169">
            <w:t>ITH TITLE GOES HERE</w:t>
          </w:r>
        </w:p>
      </w:docPartBody>
    </w:docPart>
    <w:docPart>
      <w:docPartPr>
        <w:name w:val="580C838208F745339B7C53915915B0DE"/>
        <w:category>
          <w:name w:val="General"/>
          <w:gallery w:val="placeholder"/>
        </w:category>
        <w:types>
          <w:type w:val="bbPlcHdr"/>
        </w:types>
        <w:behaviors>
          <w:behavior w:val="content"/>
        </w:behaviors>
        <w:guid w:val="{B3A248E2-6D1B-4C42-8C40-98F9C760677F}"/>
      </w:docPartPr>
      <w:docPartBody>
        <w:p w:rsidR="00000000" w:rsidRDefault="00F55033" w:rsidP="00F55033">
          <w:pPr>
            <w:pStyle w:val="580C838208F745339B7C53915915B0DE"/>
          </w:pPr>
          <w:r>
            <w:t>Newspaper</w:t>
          </w:r>
        </w:p>
      </w:docPartBody>
    </w:docPart>
    <w:docPart>
      <w:docPartPr>
        <w:name w:val="848B3F908CB946C39EE38A8DBA1F677A"/>
        <w:category>
          <w:name w:val="General"/>
          <w:gallery w:val="placeholder"/>
        </w:category>
        <w:types>
          <w:type w:val="bbPlcHdr"/>
        </w:types>
        <w:behaviors>
          <w:behavior w:val="content"/>
        </w:behaviors>
        <w:guid w:val="{088D883F-B0E6-4271-BE32-D04F88EEC009}"/>
      </w:docPartPr>
      <w:docPartBody>
        <w:p w:rsidR="00000000" w:rsidRDefault="00F55033" w:rsidP="00F55033">
          <w:pPr>
            <w:pStyle w:val="848B3F908CB946C39EE38A8DBA1F677A"/>
          </w:pPr>
          <w:r w:rsidRPr="00E7314A">
            <w:t>PICTURE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033"/>
    <w:rsid w:val="00904010"/>
    <w:rsid w:val="00F550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BDE21CC54F402E83D1E295A6E96128">
    <w:name w:val="EEBDE21CC54F402E83D1E295A6E96128"/>
  </w:style>
  <w:style w:type="paragraph" w:customStyle="1" w:styleId="57260A7BB96A485C8E00C8B088B4DE75">
    <w:name w:val="57260A7BB96A485C8E00C8B088B4DE75"/>
  </w:style>
  <w:style w:type="paragraph" w:customStyle="1" w:styleId="A239AF293DEE4DACB3D36D28D40D41B2">
    <w:name w:val="A239AF293DEE4DACB3D36D28D40D41B2"/>
  </w:style>
  <w:style w:type="paragraph" w:customStyle="1" w:styleId="6A8DB5B92A264101B7B1AA8A42A21858">
    <w:name w:val="6A8DB5B92A264101B7B1AA8A42A21858"/>
  </w:style>
  <w:style w:type="paragraph" w:customStyle="1" w:styleId="C31D1A6837CF44F2B4D39326738E450A">
    <w:name w:val="C31D1A6837CF44F2B4D39326738E450A"/>
  </w:style>
  <w:style w:type="paragraph" w:customStyle="1" w:styleId="09DB6171F7A947958D4548F4B5FE61AE">
    <w:name w:val="09DB6171F7A947958D4548F4B5FE61AE"/>
  </w:style>
  <w:style w:type="paragraph" w:customStyle="1" w:styleId="303D9443CC074BEBB2CF08EA5B407297">
    <w:name w:val="303D9443CC074BEBB2CF08EA5B407297"/>
  </w:style>
  <w:style w:type="paragraph" w:customStyle="1" w:styleId="BCA3A099DA314272BA3D0A506F367ECC">
    <w:name w:val="BCA3A099DA314272BA3D0A506F367ECC"/>
  </w:style>
  <w:style w:type="paragraph" w:customStyle="1" w:styleId="89944E18694B4FBEBB050102243AF2AD">
    <w:name w:val="89944E18694B4FBEBB050102243AF2AD"/>
  </w:style>
  <w:style w:type="paragraph" w:customStyle="1" w:styleId="314BEF58CF7D45D1865F3116BFF0A29E">
    <w:name w:val="314BEF58CF7D45D1865F3116BFF0A29E"/>
  </w:style>
  <w:style w:type="paragraph" w:customStyle="1" w:styleId="63123ADBA8C34F0F880DBF440D72A7E2">
    <w:name w:val="63123ADBA8C34F0F880DBF440D72A7E2"/>
  </w:style>
  <w:style w:type="paragraph" w:customStyle="1" w:styleId="A153ED216EA14E4FB08F65E0F62EF6F1">
    <w:name w:val="A153ED216EA14E4FB08F65E0F62EF6F1"/>
  </w:style>
  <w:style w:type="paragraph" w:customStyle="1" w:styleId="43F737652A2F4F25A964E74E18E430B5">
    <w:name w:val="43F737652A2F4F25A964E74E18E430B5"/>
  </w:style>
  <w:style w:type="paragraph" w:customStyle="1" w:styleId="B3D98974E395453A94663936E1E85F9E">
    <w:name w:val="B3D98974E395453A94663936E1E85F9E"/>
  </w:style>
  <w:style w:type="paragraph" w:customStyle="1" w:styleId="33BD4E37ACE9461897412AD619742FD5">
    <w:name w:val="33BD4E37ACE9461897412AD619742FD5"/>
  </w:style>
  <w:style w:type="paragraph" w:customStyle="1" w:styleId="2F573094A5DF4048AA8703B8D409B0E0">
    <w:name w:val="2F573094A5DF4048AA8703B8D409B0E0"/>
  </w:style>
  <w:style w:type="paragraph" w:customStyle="1" w:styleId="EF350B0513A147169B5419E0B0BCB867">
    <w:name w:val="EF350B0513A147169B5419E0B0BCB867"/>
  </w:style>
  <w:style w:type="paragraph" w:customStyle="1" w:styleId="0A75568E40194AFC9C9B28CA749B7ACB">
    <w:name w:val="0A75568E40194AFC9C9B28CA749B7ACB"/>
  </w:style>
  <w:style w:type="paragraph" w:customStyle="1" w:styleId="E5C58126BE764EBD9219965D4621B28B">
    <w:name w:val="E5C58126BE764EBD9219965D4621B28B"/>
  </w:style>
  <w:style w:type="paragraph" w:customStyle="1" w:styleId="733C466CB9C04E2FB453BCB5C00E21C8">
    <w:name w:val="733C466CB9C04E2FB453BCB5C00E21C8"/>
  </w:style>
  <w:style w:type="paragraph" w:customStyle="1" w:styleId="C883A52033B346A28306D244551FA837">
    <w:name w:val="C883A52033B346A28306D244551FA837"/>
  </w:style>
  <w:style w:type="paragraph" w:customStyle="1" w:styleId="D36431CE201F469299098EE302161C59">
    <w:name w:val="D36431CE201F469299098EE302161C59"/>
  </w:style>
  <w:style w:type="paragraph" w:customStyle="1" w:styleId="DC5F4B73D25D43CDADDBE856687F3019">
    <w:name w:val="DC5F4B73D25D43CDADDBE856687F3019"/>
  </w:style>
  <w:style w:type="paragraph" w:customStyle="1" w:styleId="13228800DED54416BAA1417BE9C777C5">
    <w:name w:val="13228800DED54416BAA1417BE9C777C5"/>
  </w:style>
  <w:style w:type="paragraph" w:customStyle="1" w:styleId="3C3C313AD7D545F19C991B3694D43ECB">
    <w:name w:val="3C3C313AD7D545F19C991B3694D43ECB"/>
  </w:style>
  <w:style w:type="paragraph" w:customStyle="1" w:styleId="E53FFA250E5E4BFF8BC8DB28C7D323D8">
    <w:name w:val="E53FFA250E5E4BFF8BC8DB28C7D323D8"/>
  </w:style>
  <w:style w:type="paragraph" w:customStyle="1" w:styleId="1EF9362F17F14EE293DD83BBB81BADA2">
    <w:name w:val="1EF9362F17F14EE293DD83BBB81BADA2"/>
  </w:style>
  <w:style w:type="paragraph" w:customStyle="1" w:styleId="123EB2E193C74E2F88E740361D32AE67">
    <w:name w:val="123EB2E193C74E2F88E740361D32AE67"/>
  </w:style>
  <w:style w:type="paragraph" w:customStyle="1" w:styleId="111F34B6BFFE4F20B5C665F0A93242CE">
    <w:name w:val="111F34B6BFFE4F20B5C665F0A93242CE"/>
  </w:style>
  <w:style w:type="paragraph" w:customStyle="1" w:styleId="766EA77AED31462296F436C601F40312">
    <w:name w:val="766EA77AED31462296F436C601F40312"/>
  </w:style>
  <w:style w:type="paragraph" w:customStyle="1" w:styleId="370528D59E304042B21CE398BAF7B1C5">
    <w:name w:val="370528D59E304042B21CE398BAF7B1C5"/>
  </w:style>
  <w:style w:type="paragraph" w:customStyle="1" w:styleId="F1F2A0EEE14B4DB388CBD06F3C2D3795">
    <w:name w:val="F1F2A0EEE14B4DB388CBD06F3C2D3795"/>
  </w:style>
  <w:style w:type="paragraph" w:customStyle="1" w:styleId="EB811C7F41DF48BCAD71827424A7A293">
    <w:name w:val="EB811C7F41DF48BCAD71827424A7A293"/>
  </w:style>
  <w:style w:type="paragraph" w:customStyle="1" w:styleId="79757A87D4F14D1295CA8A8713052981">
    <w:name w:val="79757A87D4F14D1295CA8A8713052981"/>
  </w:style>
  <w:style w:type="paragraph" w:customStyle="1" w:styleId="FBB8E452D2A54DA4862859BB676654B0">
    <w:name w:val="FBB8E452D2A54DA4862859BB676654B0"/>
  </w:style>
  <w:style w:type="paragraph" w:styleId="BodyText">
    <w:name w:val="Body Text"/>
    <w:basedOn w:val="Normal"/>
    <w:link w:val="BodyTextChar"/>
    <w:uiPriority w:val="2"/>
    <w:semiHidden/>
    <w:qFormat/>
    <w:pPr>
      <w:widowControl w:val="0"/>
      <w:autoSpaceDE w:val="0"/>
      <w:autoSpaceDN w:val="0"/>
      <w:spacing w:after="0" w:line="240" w:lineRule="auto"/>
    </w:pPr>
    <w:rPr>
      <w:rFonts w:eastAsiaTheme="minorHAnsi"/>
      <w:sz w:val="24"/>
      <w:szCs w:val="24"/>
      <w:lang w:val="en-US" w:eastAsia="en-US"/>
    </w:rPr>
  </w:style>
  <w:style w:type="character" w:customStyle="1" w:styleId="BodyTextChar">
    <w:name w:val="Body Text Char"/>
    <w:basedOn w:val="DefaultParagraphFont"/>
    <w:link w:val="BodyText"/>
    <w:uiPriority w:val="2"/>
    <w:semiHidden/>
    <w:rPr>
      <w:rFonts w:eastAsiaTheme="minorHAnsi"/>
      <w:sz w:val="24"/>
      <w:szCs w:val="24"/>
      <w:lang w:val="en-US" w:eastAsia="en-US"/>
    </w:rPr>
  </w:style>
  <w:style w:type="paragraph" w:customStyle="1" w:styleId="212FC7E07FD94343BD7ABFFF13154530">
    <w:name w:val="212FC7E07FD94343BD7ABFFF13154530"/>
  </w:style>
  <w:style w:type="paragraph" w:customStyle="1" w:styleId="1B009976BCFF4B7E9E25300B9806A654">
    <w:name w:val="1B009976BCFF4B7E9E25300B9806A654"/>
  </w:style>
  <w:style w:type="paragraph" w:customStyle="1" w:styleId="EC53584783C94BE6982009BF0B882215">
    <w:name w:val="EC53584783C94BE6982009BF0B882215"/>
  </w:style>
  <w:style w:type="paragraph" w:customStyle="1" w:styleId="98C11C73D840428889040418E4BFAB23">
    <w:name w:val="98C11C73D840428889040418E4BFAB23"/>
  </w:style>
  <w:style w:type="paragraph" w:customStyle="1" w:styleId="9F447197F32444F6AED820F6D5BBCC5F">
    <w:name w:val="9F447197F32444F6AED820F6D5BBCC5F"/>
  </w:style>
  <w:style w:type="paragraph" w:customStyle="1" w:styleId="618D28AFC3FC455F9D2C589B0F5088D2">
    <w:name w:val="618D28AFC3FC455F9D2C589B0F5088D2"/>
  </w:style>
  <w:style w:type="paragraph" w:customStyle="1" w:styleId="40FA3DAD3F49426CB92B52668E9BE3F7">
    <w:name w:val="40FA3DAD3F49426CB92B52668E9BE3F7"/>
  </w:style>
  <w:style w:type="paragraph" w:customStyle="1" w:styleId="82AC844336614416AAADB29925DFCBE6">
    <w:name w:val="82AC844336614416AAADB29925DFCBE6"/>
  </w:style>
  <w:style w:type="paragraph" w:customStyle="1" w:styleId="20D7DFB9C1E74C758901879DAB49AA8A">
    <w:name w:val="20D7DFB9C1E74C758901879DAB49AA8A"/>
  </w:style>
  <w:style w:type="paragraph" w:customStyle="1" w:styleId="411F08DDF48B4A79948EF2D65EF45BE6">
    <w:name w:val="411F08DDF48B4A79948EF2D65EF45BE6"/>
  </w:style>
  <w:style w:type="paragraph" w:customStyle="1" w:styleId="10FD3B412E454A108CFADF855EB9560F">
    <w:name w:val="10FD3B412E454A108CFADF855EB9560F"/>
  </w:style>
  <w:style w:type="paragraph" w:customStyle="1" w:styleId="10B441DBCFC544B6A175D93F54CAC19C">
    <w:name w:val="10B441DBCFC544B6A175D93F54CAC19C"/>
  </w:style>
  <w:style w:type="paragraph" w:customStyle="1" w:styleId="721F84A02D8F4A29857A8F313A6741E8">
    <w:name w:val="721F84A02D8F4A29857A8F313A6741E8"/>
  </w:style>
  <w:style w:type="paragraph" w:customStyle="1" w:styleId="B21B580546094FC696EAB8F210CDD736">
    <w:name w:val="B21B580546094FC696EAB8F210CDD736"/>
  </w:style>
  <w:style w:type="paragraph" w:customStyle="1" w:styleId="E239985357BB4EE3968F9F68F6FE4D30">
    <w:name w:val="E239985357BB4EE3968F9F68F6FE4D30"/>
  </w:style>
  <w:style w:type="paragraph" w:customStyle="1" w:styleId="EAAACE391AB449A6B246A2FF0760C0B4">
    <w:name w:val="EAAACE391AB449A6B246A2FF0760C0B4"/>
  </w:style>
  <w:style w:type="paragraph" w:customStyle="1" w:styleId="4757C99A61554E93B00CDE20AF888977">
    <w:name w:val="4757C99A61554E93B00CDE20AF888977"/>
  </w:style>
  <w:style w:type="paragraph" w:customStyle="1" w:styleId="CD3703ADDCE2446295EA7A4339230721">
    <w:name w:val="CD3703ADDCE2446295EA7A4339230721"/>
  </w:style>
  <w:style w:type="paragraph" w:customStyle="1" w:styleId="ADA3F7408A474BA1B09141BCA4D4400C">
    <w:name w:val="ADA3F7408A474BA1B09141BCA4D4400C"/>
  </w:style>
  <w:style w:type="paragraph" w:customStyle="1" w:styleId="D81431372BDA43D8BA861AE87DA882EF">
    <w:name w:val="D81431372BDA43D8BA861AE87DA882EF"/>
  </w:style>
  <w:style w:type="paragraph" w:customStyle="1" w:styleId="03522586468F4106BB43F4B0113C8F7F">
    <w:name w:val="03522586468F4106BB43F4B0113C8F7F"/>
  </w:style>
  <w:style w:type="paragraph" w:customStyle="1" w:styleId="4BB90D9E5BB540D783A1821475E80716">
    <w:name w:val="4BB90D9E5BB540D783A1821475E80716"/>
  </w:style>
  <w:style w:type="paragraph" w:customStyle="1" w:styleId="580C838208F745339B7C53915915B0DE">
    <w:name w:val="580C838208F745339B7C53915915B0DE"/>
    <w:rsid w:val="00F55033"/>
  </w:style>
  <w:style w:type="paragraph" w:customStyle="1" w:styleId="848B3F908CB946C39EE38A8DBA1F677A">
    <w:name w:val="848B3F908CB946C39EE38A8DBA1F677A"/>
    <w:rsid w:val="00F55033"/>
  </w:style>
  <w:style w:type="paragraph" w:customStyle="1" w:styleId="3AF15586C7114F4D93E9765FE16309BA">
    <w:name w:val="3AF15586C7114F4D93E9765FE16309BA"/>
    <w:rsid w:val="00F550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date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4.xml><?xml version="1.0" encoding="utf-8"?>
<ds:datastoreItem xmlns:ds="http://schemas.openxmlformats.org/officeDocument/2006/customXml" ds:itemID="{CCF57C0D-354D-4586-A736-D4DCCBD1A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A0155AD-09D8-4AE2-8E5B-E98591BF6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5</Pages>
  <Words>1267</Words>
  <Characters>7223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Newspaper</vt:lpstr>
    </vt:vector>
  </TitlesOfParts>
  <Company/>
  <LinksUpToDate>false</LinksUpToDate>
  <CharactersWithSpaces>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Newspaper</dc:title>
  <dc:creator/>
  <cp:lastModifiedBy/>
  <cp:revision>1</cp:revision>
  <dcterms:created xsi:type="dcterms:W3CDTF">2024-10-23T08:11:00Z</dcterms:created>
  <dcterms:modified xsi:type="dcterms:W3CDTF">2024-10-23T09:44:00Z</dcterms:modified>
  <cp:category>day</cp:category>
  <cp:contentStatus>issue number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